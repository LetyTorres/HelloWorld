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58B24" w14:textId="77777777" w:rsidR="001069F9" w:rsidRDefault="001B33EE">
      <w:pPr>
        <w:pStyle w:val="Fecha"/>
      </w:pPr>
      <w:r>
        <w:t>13 de enero 2020</w:t>
      </w:r>
    </w:p>
    <w:p w14:paraId="406E5F5E" w14:textId="2BD20BD2" w:rsidR="00835E2D" w:rsidRDefault="00B83842" w:rsidP="00B83842">
      <w:pPr>
        <w:pStyle w:val="Ttulo"/>
      </w:pPr>
      <w:r>
        <w:t xml:space="preserve">tarjeta aerovia </w:t>
      </w:r>
    </w:p>
    <w:p w14:paraId="52FCF2C3" w14:textId="01FAB787" w:rsidR="002F705A" w:rsidRDefault="004E0829" w:rsidP="001B33EE">
      <w:pPr>
        <w:rPr>
          <w:caps/>
        </w:rPr>
      </w:pPr>
      <w:r>
        <w:rPr>
          <w:caps/>
        </w:rPr>
        <w:t xml:space="preserve">prototipo de la tarjeta </w:t>
      </w:r>
      <w:r w:rsidRPr="004E0829">
        <w:rPr>
          <w:caps/>
        </w:rPr>
        <w:t>PARA EL PROYECTO DE TRANSPORTACIÓN AEROSUSPENDIDO AEROVÍA</w:t>
      </w:r>
      <w:r>
        <w:rPr>
          <w:caps/>
        </w:rPr>
        <w:t xml:space="preserve"> e </w:t>
      </w:r>
      <w:r w:rsidR="00B83842">
        <w:rPr>
          <w:caps/>
        </w:rPr>
        <w:t xml:space="preserve">implementacion de una apk </w:t>
      </w:r>
      <w:r>
        <w:rPr>
          <w:caps/>
        </w:rPr>
        <w:t xml:space="preserve">Airmoovit para registro de tarjetas </w:t>
      </w:r>
    </w:p>
    <w:p w14:paraId="4CFA11E2" w14:textId="77777777" w:rsidR="002F705A" w:rsidRDefault="002F705A" w:rsidP="001B33EE">
      <w:pPr>
        <w:rPr>
          <w:caps/>
        </w:rPr>
      </w:pPr>
    </w:p>
    <w:p w14:paraId="308CEC49" w14:textId="77777777" w:rsidR="002F705A" w:rsidRDefault="004C510B" w:rsidP="004C510B">
      <w:pPr>
        <w:pStyle w:val="Ttulo"/>
      </w:pPr>
      <w:r>
        <w:t xml:space="preserve">LISTA DE ACTIVIDADES </w:t>
      </w:r>
    </w:p>
    <w:p w14:paraId="058E6A38" w14:textId="5590C61D" w:rsidR="00AD1206" w:rsidRDefault="00AD1206" w:rsidP="004C510B">
      <w:pPr>
        <w:pStyle w:val="Ttulo"/>
      </w:pPr>
    </w:p>
    <w:p w14:paraId="24C36E05" w14:textId="7BB6CA53" w:rsidR="00983CCC" w:rsidRDefault="00A074DA" w:rsidP="00983CCC">
      <w:pPr>
        <w:keepNext/>
      </w:pPr>
      <w:r>
        <w:rPr>
          <w:noProof/>
        </w:rPr>
        <w:drawing>
          <wp:inline distT="0" distB="0" distL="0" distR="0" wp14:anchorId="2E7CD07C" wp14:editId="0556E21E">
            <wp:extent cx="5238750" cy="3448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1E21" w14:textId="0E1C95B2" w:rsidR="00983CCC" w:rsidRDefault="00983CCC" w:rsidP="00983CCC">
      <w:pPr>
        <w:pStyle w:val="Descripcin"/>
      </w:pPr>
      <w:r>
        <w:t xml:space="preserve">Ilustración </w:t>
      </w:r>
      <w:r w:rsidR="00ED390D">
        <w:fldChar w:fldCharType="begin"/>
      </w:r>
      <w:r w:rsidR="00ED390D">
        <w:instrText xml:space="preserve"> STYLEREF 1 \s </w:instrText>
      </w:r>
      <w:r w:rsidR="00ED390D">
        <w:fldChar w:fldCharType="separate"/>
      </w:r>
      <w:r w:rsidR="00ED390D">
        <w:rPr>
          <w:b/>
          <w:bCs/>
          <w:noProof/>
        </w:rPr>
        <w:t>¡Error! No hay texto con el estilo especificado en el documento.</w:t>
      </w:r>
      <w:r w:rsidR="00ED390D">
        <w:fldChar w:fldCharType="end"/>
      </w:r>
      <w:r w:rsidR="00ED390D">
        <w:t>:</w:t>
      </w:r>
      <w:fldSimple w:instr=" SEQ Ilustración \* ARABIC \s 1 ">
        <w:r w:rsidR="00ED390D">
          <w:rPr>
            <w:noProof/>
          </w:rPr>
          <w:t>1</w:t>
        </w:r>
      </w:fldSimple>
      <w:r>
        <w:t>LISTADE ACTIVIDADES</w:t>
      </w:r>
    </w:p>
    <w:p w14:paraId="65D6B6BC" w14:textId="4B63E87B" w:rsidR="00983CCC" w:rsidRDefault="00A074DA" w:rsidP="00983CCC">
      <w:pPr>
        <w:keepNext/>
      </w:pPr>
      <w:r>
        <w:rPr>
          <w:noProof/>
        </w:rPr>
        <w:lastRenderedPageBreak/>
        <w:drawing>
          <wp:inline distT="0" distB="0" distL="0" distR="0" wp14:anchorId="52DAA6C7" wp14:editId="293CEFF2">
            <wp:extent cx="4933950" cy="32861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C5C7" w14:textId="2BCDE0BB" w:rsidR="00983CCC" w:rsidRPr="00983CCC" w:rsidRDefault="00983CCC" w:rsidP="00983CCC">
      <w:pPr>
        <w:pStyle w:val="Descripcin"/>
      </w:pPr>
      <w:r>
        <w:t xml:space="preserve">Ilustración </w:t>
      </w:r>
      <w:r w:rsidR="00ED390D">
        <w:fldChar w:fldCharType="begin"/>
      </w:r>
      <w:r w:rsidR="00ED390D">
        <w:instrText xml:space="preserve"> STYLEREF 1 \s </w:instrText>
      </w:r>
      <w:r w:rsidR="00ED390D">
        <w:fldChar w:fldCharType="separate"/>
      </w:r>
      <w:r w:rsidR="00ED390D">
        <w:rPr>
          <w:b/>
          <w:bCs/>
          <w:noProof/>
        </w:rPr>
        <w:t>¡Error! No hay texto con el estilo especificado en el documento.</w:t>
      </w:r>
      <w:r w:rsidR="00ED390D">
        <w:fldChar w:fldCharType="end"/>
      </w:r>
      <w:r w:rsidR="00ED390D">
        <w:t>:</w:t>
      </w:r>
      <w:fldSimple w:instr=" SEQ Ilustración \* ARABIC \s 1 ">
        <w:r w:rsidR="00ED390D">
          <w:rPr>
            <w:noProof/>
          </w:rPr>
          <w:t>2</w:t>
        </w:r>
      </w:fldSimple>
      <w:r>
        <w:t>LISTA DE ACTIVIDADES1</w:t>
      </w:r>
    </w:p>
    <w:p w14:paraId="703C26DC" w14:textId="0F12294C" w:rsidR="00983CCC" w:rsidRDefault="00A074DA" w:rsidP="00983CCC">
      <w:pPr>
        <w:pStyle w:val="Ttulo"/>
        <w:keepNext/>
      </w:pPr>
      <w:r>
        <w:rPr>
          <w:noProof/>
        </w:rPr>
        <w:drawing>
          <wp:inline distT="0" distB="0" distL="0" distR="0" wp14:anchorId="46C6FC03" wp14:editId="5ABEC9CB">
            <wp:extent cx="4972050" cy="819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256E" w14:textId="783D6DE1" w:rsidR="00AD1206" w:rsidRDefault="00983CCC" w:rsidP="00983CCC">
      <w:pPr>
        <w:pStyle w:val="Descripcin"/>
      </w:pPr>
      <w:r>
        <w:t xml:space="preserve">Ilustración </w:t>
      </w:r>
      <w:r w:rsidR="00ED390D">
        <w:fldChar w:fldCharType="begin"/>
      </w:r>
      <w:r w:rsidR="00ED390D">
        <w:instrText xml:space="preserve"> STYLEREF 1 \s </w:instrText>
      </w:r>
      <w:r w:rsidR="00ED390D">
        <w:fldChar w:fldCharType="separate"/>
      </w:r>
      <w:r w:rsidR="00ED390D">
        <w:rPr>
          <w:b/>
          <w:bCs/>
          <w:noProof/>
        </w:rPr>
        <w:t>¡Error! No hay texto con el estilo especificado en el documento.</w:t>
      </w:r>
      <w:r w:rsidR="00ED390D">
        <w:fldChar w:fldCharType="end"/>
      </w:r>
      <w:r w:rsidR="00ED390D">
        <w:t>:</w:t>
      </w:r>
      <w:fldSimple w:instr=" SEQ Ilustración \* ARABIC \s 1 ">
        <w:r w:rsidR="00ED390D">
          <w:rPr>
            <w:noProof/>
          </w:rPr>
          <w:t>3</w:t>
        </w:r>
      </w:fldSimple>
      <w:r>
        <w:t>LISTADEACTIVIDADES2</w:t>
      </w:r>
    </w:p>
    <w:p w14:paraId="6B6A2970" w14:textId="23B49617" w:rsidR="00AD1206" w:rsidRDefault="00AD1206" w:rsidP="00AD1206"/>
    <w:p w14:paraId="61EEABD9" w14:textId="1C438637" w:rsidR="006C21CB" w:rsidRDefault="006C21CB" w:rsidP="00AD1206"/>
    <w:p w14:paraId="6580B269" w14:textId="15495C76" w:rsidR="006C21CB" w:rsidRDefault="006C21CB" w:rsidP="00AD1206"/>
    <w:p w14:paraId="3A6CC713" w14:textId="7A1E042F" w:rsidR="006C21CB" w:rsidRDefault="006C21CB" w:rsidP="00AD1206"/>
    <w:p w14:paraId="6C936892" w14:textId="0F541F4B" w:rsidR="006C21CB" w:rsidRDefault="006C21CB" w:rsidP="00AD1206"/>
    <w:p w14:paraId="29413A9E" w14:textId="11C398DF" w:rsidR="00A074DA" w:rsidRDefault="00A074DA" w:rsidP="00AD1206"/>
    <w:p w14:paraId="17CC5DAF" w14:textId="77777777" w:rsidR="00A074DA" w:rsidRDefault="00A074DA" w:rsidP="00AD1206"/>
    <w:p w14:paraId="2DFF5933" w14:textId="77777777" w:rsidR="00AD1206" w:rsidRPr="00AD1206" w:rsidRDefault="00AD1206" w:rsidP="00AD1206"/>
    <w:p w14:paraId="4F93828E" w14:textId="6947BED2" w:rsidR="004C510B" w:rsidRDefault="004C510B" w:rsidP="004C510B">
      <w:pPr>
        <w:pStyle w:val="Ttulo"/>
      </w:pPr>
      <w:r>
        <w:lastRenderedPageBreak/>
        <w:t>CRONOGRAM</w:t>
      </w:r>
      <w:r w:rsidR="00CE3BE0">
        <w:t>a del proyecto</w:t>
      </w:r>
      <w:r>
        <w:t xml:space="preserve"> </w:t>
      </w:r>
    </w:p>
    <w:p w14:paraId="69046A69" w14:textId="341C52C7" w:rsidR="00835E2D" w:rsidRDefault="00835E2D" w:rsidP="001B33EE">
      <w:pPr>
        <w:rPr>
          <w:caps/>
        </w:rPr>
      </w:pPr>
    </w:p>
    <w:p w14:paraId="58E0EDC8" w14:textId="3DA06DD1" w:rsidR="00B03E24" w:rsidRDefault="00B03E24" w:rsidP="001B33EE">
      <w:pPr>
        <w:rPr>
          <w:caps/>
        </w:rPr>
      </w:pPr>
    </w:p>
    <w:p w14:paraId="7C5C9068" w14:textId="1947C1C6" w:rsidR="00AD1206" w:rsidRDefault="00ED390D" w:rsidP="00AD1206">
      <w:pPr>
        <w:pStyle w:val="Ttulo"/>
        <w:keepNext/>
      </w:pPr>
      <w:r>
        <w:rPr>
          <w:noProof/>
        </w:rPr>
        <w:drawing>
          <wp:inline distT="0" distB="0" distL="0" distR="0" wp14:anchorId="70E18399" wp14:editId="1DFE6BF8">
            <wp:extent cx="6126480" cy="196596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E47D" w14:textId="22224778" w:rsidR="00AD1206" w:rsidRDefault="00AD1206" w:rsidP="00AD1206">
      <w:pPr>
        <w:pStyle w:val="Descripcin"/>
      </w:pPr>
      <w:r>
        <w:t xml:space="preserve">Ilustración </w:t>
      </w:r>
      <w:r w:rsidR="00ED390D">
        <w:fldChar w:fldCharType="begin"/>
      </w:r>
      <w:r w:rsidR="00ED390D">
        <w:instrText xml:space="preserve"> STYLEREF 1 \s </w:instrText>
      </w:r>
      <w:r w:rsidR="00ED390D">
        <w:fldChar w:fldCharType="separate"/>
      </w:r>
      <w:r w:rsidR="00ED390D">
        <w:rPr>
          <w:b/>
          <w:bCs/>
          <w:noProof/>
        </w:rPr>
        <w:t>¡Error! No hay texto con el estilo especificado en el documento.</w:t>
      </w:r>
      <w:r w:rsidR="00ED390D">
        <w:fldChar w:fldCharType="end"/>
      </w:r>
      <w:r w:rsidR="00ED390D">
        <w:t>:</w:t>
      </w:r>
      <w:fldSimple w:instr=" SEQ Ilustración \* ARABIC \s 1 ">
        <w:r w:rsidR="00ED390D">
          <w:rPr>
            <w:noProof/>
          </w:rPr>
          <w:t>4</w:t>
        </w:r>
      </w:fldSimple>
      <w:r>
        <w:t>FASE1</w:t>
      </w:r>
    </w:p>
    <w:p w14:paraId="2AB5B6E9" w14:textId="03D32671" w:rsidR="00AD1206" w:rsidRDefault="00ED390D" w:rsidP="00AD1206">
      <w:pPr>
        <w:keepNext/>
      </w:pPr>
      <w:r>
        <w:rPr>
          <w:noProof/>
        </w:rPr>
        <w:drawing>
          <wp:inline distT="0" distB="0" distL="0" distR="0" wp14:anchorId="56765D92" wp14:editId="3F72CE5A">
            <wp:extent cx="6126480" cy="1153160"/>
            <wp:effectExtent l="0" t="0" r="762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832F" w14:textId="11F2BBF9" w:rsidR="00AD1206" w:rsidRDefault="00AD1206" w:rsidP="00AD1206">
      <w:pPr>
        <w:pStyle w:val="Descripcin"/>
      </w:pPr>
      <w:r>
        <w:t xml:space="preserve">Ilustración </w:t>
      </w:r>
      <w:r w:rsidR="00ED390D">
        <w:fldChar w:fldCharType="begin"/>
      </w:r>
      <w:r w:rsidR="00ED390D">
        <w:instrText xml:space="preserve"> STYLEREF 1 \s </w:instrText>
      </w:r>
      <w:r w:rsidR="00ED390D">
        <w:fldChar w:fldCharType="separate"/>
      </w:r>
      <w:r w:rsidR="00ED390D">
        <w:rPr>
          <w:b/>
          <w:bCs/>
          <w:noProof/>
        </w:rPr>
        <w:t>¡Error! No hay texto con el estilo especificado en el documento.</w:t>
      </w:r>
      <w:r w:rsidR="00ED390D">
        <w:fldChar w:fldCharType="end"/>
      </w:r>
      <w:r w:rsidR="00ED390D">
        <w:t>:</w:t>
      </w:r>
      <w:fldSimple w:instr=" SEQ Ilustración \* ARABIC \s 1 ">
        <w:r w:rsidR="00ED390D">
          <w:rPr>
            <w:noProof/>
          </w:rPr>
          <w:t>5</w:t>
        </w:r>
      </w:fldSimple>
      <w:r>
        <w:t xml:space="preserve">FASE2 </w:t>
      </w:r>
    </w:p>
    <w:p w14:paraId="1BB73034" w14:textId="77777777" w:rsidR="00ED390D" w:rsidRPr="00ED390D" w:rsidRDefault="00ED390D" w:rsidP="00ED390D"/>
    <w:p w14:paraId="08A000A6" w14:textId="77777777" w:rsidR="00ED390D" w:rsidRDefault="00ED390D" w:rsidP="00ED390D">
      <w:pPr>
        <w:keepNext/>
      </w:pPr>
      <w:r>
        <w:rPr>
          <w:noProof/>
        </w:rPr>
        <w:drawing>
          <wp:inline distT="0" distB="0" distL="0" distR="0" wp14:anchorId="3D0A967C" wp14:editId="64A1F7DB">
            <wp:extent cx="6126480" cy="177419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040A" w14:textId="74BFC693" w:rsidR="00AD1206" w:rsidRDefault="00ED390D" w:rsidP="00ED390D">
      <w:pPr>
        <w:pStyle w:val="Descripcin"/>
      </w:pPr>
      <w:r>
        <w:t xml:space="preserve">Ilustración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  <w:bCs/>
          <w:noProof/>
        </w:rPr>
        <w:t>¡Error! No hay texto con el estilo especificado en el documento.</w:t>
      </w:r>
      <w:r>
        <w:fldChar w:fldCharType="end"/>
      </w:r>
      <w:r>
        <w:t>:</w:t>
      </w:r>
      <w:fldSimple w:instr=" SEQ Ilustración \* ARABIC \s 1 ">
        <w:r>
          <w:rPr>
            <w:noProof/>
          </w:rPr>
          <w:t>6</w:t>
        </w:r>
      </w:fldSimple>
      <w:r>
        <w:t>FASE3CONSTRUCCION</w:t>
      </w:r>
    </w:p>
    <w:p w14:paraId="379782F2" w14:textId="70D820BD" w:rsidR="00AD1206" w:rsidRDefault="00ED390D" w:rsidP="00AD1206">
      <w:pPr>
        <w:keepNext/>
      </w:pPr>
      <w:r>
        <w:rPr>
          <w:noProof/>
        </w:rPr>
        <w:lastRenderedPageBreak/>
        <w:drawing>
          <wp:inline distT="0" distB="0" distL="0" distR="0" wp14:anchorId="2E6CD737" wp14:editId="2A7EDCA6">
            <wp:extent cx="6126480" cy="93726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AAE0" w14:textId="228D84C5" w:rsidR="00AD1206" w:rsidRDefault="00AD1206" w:rsidP="00AD1206">
      <w:pPr>
        <w:pStyle w:val="Descripcin"/>
      </w:pPr>
      <w:r>
        <w:t xml:space="preserve">Ilustración </w:t>
      </w:r>
      <w:r w:rsidR="00ED390D">
        <w:fldChar w:fldCharType="begin"/>
      </w:r>
      <w:r w:rsidR="00ED390D">
        <w:instrText xml:space="preserve"> STYLEREF 1 \s </w:instrText>
      </w:r>
      <w:r w:rsidR="00ED390D">
        <w:fldChar w:fldCharType="separate"/>
      </w:r>
      <w:r w:rsidR="00ED390D">
        <w:rPr>
          <w:b/>
          <w:bCs/>
          <w:noProof/>
        </w:rPr>
        <w:t>¡Error! No hay texto con el estilo especificado en el documento.</w:t>
      </w:r>
      <w:r w:rsidR="00ED390D">
        <w:fldChar w:fldCharType="end"/>
      </w:r>
      <w:r w:rsidR="00ED390D">
        <w:t>:</w:t>
      </w:r>
      <w:fldSimple w:instr=" SEQ Ilustración \* ARABIC \s 1 ">
        <w:r w:rsidR="00ED390D">
          <w:rPr>
            <w:noProof/>
          </w:rPr>
          <w:t>7</w:t>
        </w:r>
      </w:fldSimple>
      <w:r>
        <w:t>FASE4</w:t>
      </w:r>
    </w:p>
    <w:p w14:paraId="5E269AC7" w14:textId="0A0CA6FA" w:rsidR="00AD1206" w:rsidRDefault="00AD1206" w:rsidP="00AD1206"/>
    <w:p w14:paraId="226E80C4" w14:textId="77777777" w:rsidR="00AD1206" w:rsidRPr="00AD1206" w:rsidRDefault="00AD1206" w:rsidP="00AD1206"/>
    <w:p w14:paraId="7086042D" w14:textId="77CC86CE" w:rsidR="00EE1B06" w:rsidRDefault="00EE1B06" w:rsidP="00EE1B06">
      <w:pPr>
        <w:pStyle w:val="Ttulo"/>
      </w:pPr>
      <w:r>
        <w:t xml:space="preserve">DIAGRAMA DE RED </w:t>
      </w:r>
    </w:p>
    <w:p w14:paraId="605B33BF" w14:textId="1E794928" w:rsidR="00EE1B06" w:rsidRDefault="001C731B">
      <w:r>
        <w:t xml:space="preserve">Fase 1: </w:t>
      </w:r>
      <w:proofErr w:type="spellStart"/>
      <w:r>
        <w:t>Planner</w:t>
      </w:r>
      <w:proofErr w:type="spellEnd"/>
    </w:p>
    <w:p w14:paraId="583C534D" w14:textId="3642B547" w:rsidR="00B03E24" w:rsidRDefault="005E35EF" w:rsidP="00B03E24">
      <w:pPr>
        <w:keepNext/>
      </w:pPr>
      <w:r>
        <w:rPr>
          <w:noProof/>
        </w:rPr>
        <w:drawing>
          <wp:inline distT="0" distB="0" distL="0" distR="0" wp14:anchorId="7A65A837" wp14:editId="5AD847AE">
            <wp:extent cx="6126480" cy="64960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412E" w14:textId="2066138E" w:rsidR="005E35EF" w:rsidRDefault="005E35EF" w:rsidP="00B03E24">
      <w:pPr>
        <w:keepNext/>
      </w:pPr>
      <w:r>
        <w:rPr>
          <w:noProof/>
        </w:rPr>
        <w:drawing>
          <wp:inline distT="0" distB="0" distL="0" distR="0" wp14:anchorId="0708ECB5" wp14:editId="0E7D01F2">
            <wp:extent cx="6126480" cy="78994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5787" w14:textId="6E1D3315" w:rsidR="00B03E24" w:rsidRDefault="00B03E24" w:rsidP="00B03E24">
      <w:pPr>
        <w:pStyle w:val="Descripcin"/>
      </w:pPr>
      <w:r>
        <w:t xml:space="preserve">Ilustración </w:t>
      </w:r>
      <w:r w:rsidR="00ED390D">
        <w:fldChar w:fldCharType="begin"/>
      </w:r>
      <w:r w:rsidR="00ED390D">
        <w:instrText xml:space="preserve"> STYLEREF 1 \s </w:instrText>
      </w:r>
      <w:r w:rsidR="00ED390D">
        <w:fldChar w:fldCharType="separate"/>
      </w:r>
      <w:r w:rsidR="00ED390D">
        <w:rPr>
          <w:b/>
          <w:bCs/>
          <w:noProof/>
        </w:rPr>
        <w:t>¡Error! No hay texto con el estilo especificado en el documento.</w:t>
      </w:r>
      <w:r w:rsidR="00ED390D">
        <w:fldChar w:fldCharType="end"/>
      </w:r>
      <w:r w:rsidR="00ED390D">
        <w:t>:</w:t>
      </w:r>
      <w:fldSimple w:instr=" SEQ Ilustración \* ARABIC \s 1 ">
        <w:r w:rsidR="00ED390D">
          <w:rPr>
            <w:noProof/>
          </w:rPr>
          <w:t>8</w:t>
        </w:r>
      </w:fldSimple>
      <w:r>
        <w:t>PLANNER1.1</w:t>
      </w:r>
    </w:p>
    <w:p w14:paraId="22DBBBDE" w14:textId="7FDDC9D6" w:rsidR="00155D90" w:rsidRDefault="005E35EF" w:rsidP="00155D90">
      <w:pPr>
        <w:keepNext/>
      </w:pPr>
      <w:r>
        <w:rPr>
          <w:noProof/>
        </w:rPr>
        <w:lastRenderedPageBreak/>
        <w:drawing>
          <wp:inline distT="0" distB="0" distL="0" distR="0" wp14:anchorId="5CB45150" wp14:editId="01D5BDC4">
            <wp:extent cx="6126480" cy="24003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1B70" w14:textId="0A76D205" w:rsidR="005E35EF" w:rsidRDefault="005E35EF" w:rsidP="00155D90">
      <w:pPr>
        <w:keepNext/>
      </w:pPr>
      <w:r>
        <w:rPr>
          <w:noProof/>
        </w:rPr>
        <w:drawing>
          <wp:inline distT="0" distB="0" distL="0" distR="0" wp14:anchorId="0B63B7D3" wp14:editId="5569A94B">
            <wp:extent cx="6126480" cy="242633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3E57" w14:textId="6BA71EE7" w:rsidR="00DA1065" w:rsidRDefault="00155D90" w:rsidP="00155D90">
      <w:pPr>
        <w:pStyle w:val="Descripcin"/>
      </w:pPr>
      <w:r>
        <w:t xml:space="preserve">Ilustración </w:t>
      </w:r>
      <w:r w:rsidR="00ED390D">
        <w:fldChar w:fldCharType="begin"/>
      </w:r>
      <w:r w:rsidR="00ED390D">
        <w:instrText xml:space="preserve"> STYLEREF 1 \s </w:instrText>
      </w:r>
      <w:r w:rsidR="00ED390D">
        <w:fldChar w:fldCharType="separate"/>
      </w:r>
      <w:r w:rsidR="00ED390D">
        <w:rPr>
          <w:b/>
          <w:bCs/>
          <w:noProof/>
        </w:rPr>
        <w:t>¡Error! No hay texto con el estilo especificado en el documento.</w:t>
      </w:r>
      <w:r w:rsidR="00ED390D">
        <w:fldChar w:fldCharType="end"/>
      </w:r>
      <w:r w:rsidR="00ED390D">
        <w:t>:</w:t>
      </w:r>
      <w:fldSimple w:instr=" SEQ Ilustración \* ARABIC \s 1 ">
        <w:r w:rsidR="00ED390D">
          <w:rPr>
            <w:noProof/>
          </w:rPr>
          <w:t>9</w:t>
        </w:r>
      </w:fldSimple>
      <w:r>
        <w:t xml:space="preserve">fase1 </w:t>
      </w:r>
      <w:proofErr w:type="spellStart"/>
      <w:r>
        <w:t>planner</w:t>
      </w:r>
      <w:proofErr w:type="spellEnd"/>
    </w:p>
    <w:p w14:paraId="3DE1C787" w14:textId="47784775" w:rsidR="00B03E24" w:rsidRDefault="00B03E24" w:rsidP="00B03E24">
      <w:pPr>
        <w:keepNext/>
      </w:pPr>
    </w:p>
    <w:p w14:paraId="18B231CC" w14:textId="561EA345" w:rsidR="001C731B" w:rsidRDefault="001C731B" w:rsidP="001C731B">
      <w:r>
        <w:t xml:space="preserve">Fase 2: </w:t>
      </w:r>
      <w:proofErr w:type="spellStart"/>
      <w:r>
        <w:t>Design</w:t>
      </w:r>
      <w:proofErr w:type="spellEnd"/>
      <w:r>
        <w:t xml:space="preserve"> </w:t>
      </w:r>
    </w:p>
    <w:p w14:paraId="2EFF0EBE" w14:textId="099EE42E" w:rsidR="00B03E24" w:rsidRDefault="005E35EF" w:rsidP="00B03E24">
      <w:pPr>
        <w:keepNext/>
      </w:pPr>
      <w:r>
        <w:rPr>
          <w:noProof/>
        </w:rPr>
        <w:drawing>
          <wp:inline distT="0" distB="0" distL="0" distR="0" wp14:anchorId="2FA464EC" wp14:editId="3E93962A">
            <wp:extent cx="6126480" cy="1445260"/>
            <wp:effectExtent l="0" t="0" r="7620" b="254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705F" w14:textId="1D2D5168" w:rsidR="001C731B" w:rsidRDefault="00B03E24" w:rsidP="00B03E24">
      <w:pPr>
        <w:pStyle w:val="Descripcin"/>
      </w:pPr>
      <w:r>
        <w:t xml:space="preserve">Ilustración </w:t>
      </w:r>
      <w:r w:rsidR="00ED390D">
        <w:fldChar w:fldCharType="begin"/>
      </w:r>
      <w:r w:rsidR="00ED390D">
        <w:instrText xml:space="preserve"> STYLEREF 1 \s </w:instrText>
      </w:r>
      <w:r w:rsidR="00ED390D">
        <w:fldChar w:fldCharType="separate"/>
      </w:r>
      <w:r w:rsidR="00ED390D">
        <w:rPr>
          <w:b/>
          <w:bCs/>
          <w:noProof/>
        </w:rPr>
        <w:t>¡Error! No hay texto con el estilo especificado en el documento.</w:t>
      </w:r>
      <w:r w:rsidR="00ED390D">
        <w:fldChar w:fldCharType="end"/>
      </w:r>
      <w:r w:rsidR="00ED390D">
        <w:t>:</w:t>
      </w:r>
      <w:fldSimple w:instr=" SEQ Ilustración \* ARABIC \s 1 ">
        <w:r w:rsidR="00ED390D">
          <w:rPr>
            <w:noProof/>
          </w:rPr>
          <w:t>12</w:t>
        </w:r>
      </w:fldSimple>
      <w:r>
        <w:t>FASE 2 DESING</w:t>
      </w:r>
    </w:p>
    <w:p w14:paraId="288CEB2B" w14:textId="3EF4A114" w:rsidR="00B03E24" w:rsidRDefault="00B03E24" w:rsidP="00B03E24">
      <w:pPr>
        <w:keepNext/>
      </w:pPr>
    </w:p>
    <w:p w14:paraId="20933D1B" w14:textId="2FB6B035" w:rsidR="00B03E24" w:rsidRDefault="00B03E24" w:rsidP="005E35EF">
      <w:pPr>
        <w:pStyle w:val="Descripcin"/>
      </w:pPr>
      <w:r>
        <w:t xml:space="preserve">Ilustración </w:t>
      </w:r>
      <w:r w:rsidR="00ED390D">
        <w:fldChar w:fldCharType="begin"/>
      </w:r>
      <w:r w:rsidR="00ED390D">
        <w:instrText xml:space="preserve"> STYLEREF 1 \s </w:instrText>
      </w:r>
      <w:r w:rsidR="00ED390D">
        <w:fldChar w:fldCharType="separate"/>
      </w:r>
      <w:r w:rsidR="00ED390D">
        <w:rPr>
          <w:b/>
          <w:bCs/>
          <w:noProof/>
        </w:rPr>
        <w:t>¡Error! No hay texto con el estilo especificado en el documento.</w:t>
      </w:r>
      <w:r w:rsidR="00ED390D">
        <w:fldChar w:fldCharType="end"/>
      </w:r>
      <w:r w:rsidR="00ED390D">
        <w:t>:</w:t>
      </w:r>
      <w:fldSimple w:instr=" SEQ Ilustración \* ARABIC \s 1 ">
        <w:r w:rsidR="00ED390D">
          <w:rPr>
            <w:noProof/>
          </w:rPr>
          <w:t>13</w:t>
        </w:r>
      </w:fldSimple>
      <w:r>
        <w:t>FASE2 DOCUMENTACION DEL USUARIO Y OTROS ITEMS QUE FORMA PARTE DE GESTION DE PROYECTO</w:t>
      </w:r>
      <w:r w:rsidR="005E35EF">
        <w:rPr>
          <w:noProof/>
        </w:rPr>
        <w:drawing>
          <wp:inline distT="0" distB="0" distL="0" distR="0" wp14:anchorId="1C23A019" wp14:editId="079FA0C4">
            <wp:extent cx="6126480" cy="798195"/>
            <wp:effectExtent l="0" t="0" r="7620" b="190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B10E" w14:textId="58E7D764" w:rsidR="005E35EF" w:rsidRPr="005E35EF" w:rsidRDefault="005E35EF" w:rsidP="005E35EF">
      <w:r>
        <w:rPr>
          <w:noProof/>
        </w:rPr>
        <w:drawing>
          <wp:inline distT="0" distB="0" distL="0" distR="0" wp14:anchorId="513F095E" wp14:editId="1B2A3386">
            <wp:extent cx="6126480" cy="1141730"/>
            <wp:effectExtent l="0" t="0" r="7620" b="127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3973" w14:textId="5F20BECE" w:rsidR="00C17D73" w:rsidRDefault="005E35EF" w:rsidP="00C17D73">
      <w:pPr>
        <w:keepNext/>
        <w:rPr>
          <w:noProof/>
        </w:rPr>
      </w:pPr>
      <w:r>
        <w:rPr>
          <w:noProof/>
        </w:rPr>
        <w:t>FASE 3 CONTRUCCION</w:t>
      </w:r>
      <w:r>
        <w:rPr>
          <w:noProof/>
        </w:rPr>
        <w:drawing>
          <wp:inline distT="0" distB="0" distL="0" distR="0" wp14:anchorId="0644D54F" wp14:editId="1D09A660">
            <wp:extent cx="6126480" cy="951865"/>
            <wp:effectExtent l="0" t="0" r="7620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C69F" w14:textId="77777777" w:rsidR="005E35EF" w:rsidRDefault="005E35EF" w:rsidP="00C17D73">
      <w:pPr>
        <w:keepNext/>
      </w:pPr>
    </w:p>
    <w:p w14:paraId="25EC099A" w14:textId="0F78627D" w:rsidR="00EE7315" w:rsidRDefault="00C17D73" w:rsidP="00C17D73">
      <w:pPr>
        <w:pStyle w:val="Descripcin"/>
      </w:pPr>
      <w:r>
        <w:t xml:space="preserve">Ilustración </w:t>
      </w:r>
      <w:r w:rsidR="00ED390D">
        <w:fldChar w:fldCharType="begin"/>
      </w:r>
      <w:r w:rsidR="00ED390D">
        <w:instrText xml:space="preserve"> STYLEREF 1 \s </w:instrText>
      </w:r>
      <w:r w:rsidR="00ED390D">
        <w:fldChar w:fldCharType="separate"/>
      </w:r>
      <w:r w:rsidR="00ED390D">
        <w:rPr>
          <w:b/>
          <w:bCs/>
          <w:noProof/>
        </w:rPr>
        <w:t>¡Error! No hay texto con el estilo especificado en el documento.</w:t>
      </w:r>
      <w:r w:rsidR="00ED390D">
        <w:fldChar w:fldCharType="end"/>
      </w:r>
      <w:r w:rsidR="00ED390D">
        <w:t>:</w:t>
      </w:r>
      <w:fldSimple w:instr=" SEQ Ilustración \* ARABIC \s 1 ">
        <w:r w:rsidR="00ED390D">
          <w:rPr>
            <w:noProof/>
          </w:rPr>
          <w:t>14</w:t>
        </w:r>
      </w:fldSimple>
      <w:r>
        <w:t>FASE3 CONTRUCCION</w:t>
      </w:r>
    </w:p>
    <w:p w14:paraId="20C4FE78" w14:textId="594249B0" w:rsidR="00C17D73" w:rsidRDefault="005E35EF" w:rsidP="00C17D73">
      <w:pPr>
        <w:keepNext/>
      </w:pPr>
      <w:r>
        <w:rPr>
          <w:noProof/>
        </w:rPr>
        <w:drawing>
          <wp:inline distT="0" distB="0" distL="0" distR="0" wp14:anchorId="5F11B81B" wp14:editId="3505D5C5">
            <wp:extent cx="6126480" cy="1990090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F9AB" w14:textId="18440CFA" w:rsidR="00C17D73" w:rsidRDefault="00C17D73" w:rsidP="00C17D73">
      <w:pPr>
        <w:pStyle w:val="Descripcin"/>
      </w:pPr>
      <w:r>
        <w:t xml:space="preserve">Ilustración </w:t>
      </w:r>
      <w:r w:rsidR="00ED390D">
        <w:fldChar w:fldCharType="begin"/>
      </w:r>
      <w:r w:rsidR="00ED390D">
        <w:instrText xml:space="preserve"> STYLEREF 1 \s </w:instrText>
      </w:r>
      <w:r w:rsidR="00ED390D">
        <w:fldChar w:fldCharType="separate"/>
      </w:r>
      <w:r w:rsidR="00ED390D">
        <w:rPr>
          <w:b/>
          <w:bCs/>
          <w:noProof/>
        </w:rPr>
        <w:t>¡Error! No hay texto con el estilo especificado en el documento.</w:t>
      </w:r>
      <w:r w:rsidR="00ED390D">
        <w:fldChar w:fldCharType="end"/>
      </w:r>
      <w:r w:rsidR="00ED390D">
        <w:t>:</w:t>
      </w:r>
      <w:fldSimple w:instr=" SEQ Ilustración \* ARABIC \s 1 ">
        <w:r w:rsidR="00ED390D">
          <w:rPr>
            <w:noProof/>
          </w:rPr>
          <w:t>15</w:t>
        </w:r>
      </w:fldSimple>
      <w:r>
        <w:t>CONSTRUCCION1.1</w:t>
      </w:r>
    </w:p>
    <w:p w14:paraId="6245B668" w14:textId="0C173C4D" w:rsidR="00C17D73" w:rsidRDefault="005E35EF" w:rsidP="00C17D73">
      <w:pPr>
        <w:keepNext/>
      </w:pPr>
      <w:r>
        <w:rPr>
          <w:noProof/>
        </w:rPr>
        <w:lastRenderedPageBreak/>
        <w:drawing>
          <wp:inline distT="0" distB="0" distL="0" distR="0" wp14:anchorId="72710121" wp14:editId="69373AE7">
            <wp:extent cx="6126480" cy="456565"/>
            <wp:effectExtent l="0" t="0" r="7620" b="63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641B" w14:textId="4C94E5BF" w:rsidR="00C17D73" w:rsidRPr="00C17D73" w:rsidRDefault="00C17D73" w:rsidP="00C17D73">
      <w:pPr>
        <w:pStyle w:val="Descripcin"/>
      </w:pPr>
      <w:r>
        <w:t xml:space="preserve">Ilustración </w:t>
      </w:r>
      <w:r w:rsidR="00ED390D">
        <w:fldChar w:fldCharType="begin"/>
      </w:r>
      <w:r w:rsidR="00ED390D">
        <w:instrText xml:space="preserve"> STYLEREF 1 \s </w:instrText>
      </w:r>
      <w:r w:rsidR="00ED390D">
        <w:fldChar w:fldCharType="separate"/>
      </w:r>
      <w:r w:rsidR="00ED390D">
        <w:rPr>
          <w:b/>
          <w:bCs/>
          <w:noProof/>
        </w:rPr>
        <w:t>¡Error! No hay texto con el estilo especificado en el documento.</w:t>
      </w:r>
      <w:r w:rsidR="00ED390D">
        <w:fldChar w:fldCharType="end"/>
      </w:r>
      <w:r w:rsidR="00ED390D">
        <w:t>:</w:t>
      </w:r>
      <w:fldSimple w:instr=" SEQ Ilustración \* ARABIC \s 1 ">
        <w:r w:rsidR="00ED390D">
          <w:rPr>
            <w:noProof/>
          </w:rPr>
          <w:t>16</w:t>
        </w:r>
      </w:fldSimple>
      <w:r>
        <w:t>CONTRUCCION1.2</w:t>
      </w:r>
    </w:p>
    <w:p w14:paraId="1E9B3E62" w14:textId="3ECA9B42" w:rsidR="00E04308" w:rsidRDefault="00654C64" w:rsidP="00E04308">
      <w:pPr>
        <w:keepNext/>
      </w:pPr>
      <w:r>
        <w:rPr>
          <w:noProof/>
        </w:rPr>
        <w:drawing>
          <wp:inline distT="0" distB="0" distL="0" distR="0" wp14:anchorId="7DB2FB21" wp14:editId="377182D0">
            <wp:extent cx="6126480" cy="2007235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71A3" w14:textId="5A2F554A" w:rsidR="00155D90" w:rsidRDefault="00E04308" w:rsidP="00E04308">
      <w:pPr>
        <w:pStyle w:val="Descripcin"/>
      </w:pPr>
      <w:r>
        <w:t xml:space="preserve">Ilustración </w:t>
      </w:r>
      <w:r w:rsidR="00ED390D">
        <w:fldChar w:fldCharType="begin"/>
      </w:r>
      <w:r w:rsidR="00ED390D">
        <w:instrText xml:space="preserve"> STYLEREF 1 \s </w:instrText>
      </w:r>
      <w:r w:rsidR="00ED390D">
        <w:fldChar w:fldCharType="separate"/>
      </w:r>
      <w:r w:rsidR="00ED390D">
        <w:rPr>
          <w:b/>
          <w:bCs/>
          <w:noProof/>
        </w:rPr>
        <w:t>¡Error! No hay texto con el estilo especificado en el documento.</w:t>
      </w:r>
      <w:r w:rsidR="00ED390D">
        <w:fldChar w:fldCharType="end"/>
      </w:r>
      <w:r w:rsidR="00ED390D">
        <w:t>:</w:t>
      </w:r>
      <w:fldSimple w:instr=" SEQ Ilustración \* ARABIC \s 1 ">
        <w:r w:rsidR="00ED390D">
          <w:rPr>
            <w:noProof/>
          </w:rPr>
          <w:t>17</w:t>
        </w:r>
      </w:fldSimple>
      <w:r>
        <w:t>CONTRUCCION1.3</w:t>
      </w:r>
    </w:p>
    <w:p w14:paraId="25DD1AE7" w14:textId="18B43F67" w:rsidR="00EE1B06" w:rsidRDefault="00EE1B06" w:rsidP="00EE1B06">
      <w:pPr>
        <w:pStyle w:val="Ttulo"/>
      </w:pPr>
    </w:p>
    <w:p w14:paraId="70E995A2" w14:textId="797371F7" w:rsidR="00AE3458" w:rsidRDefault="00654C64" w:rsidP="00AE3458">
      <w:pPr>
        <w:keepNext/>
      </w:pPr>
      <w:r>
        <w:rPr>
          <w:noProof/>
        </w:rPr>
        <w:drawing>
          <wp:inline distT="0" distB="0" distL="0" distR="0" wp14:anchorId="5CE81115" wp14:editId="4AF9A2CD">
            <wp:extent cx="6126480" cy="1391920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63DC" w14:textId="1345194F" w:rsidR="00AE3458" w:rsidRDefault="00AE3458" w:rsidP="00AE3458">
      <w:pPr>
        <w:pStyle w:val="Descripcin"/>
      </w:pPr>
      <w:r>
        <w:t xml:space="preserve">Ilustración </w:t>
      </w:r>
      <w:r w:rsidR="00ED390D">
        <w:fldChar w:fldCharType="begin"/>
      </w:r>
      <w:r w:rsidR="00ED390D">
        <w:instrText xml:space="preserve"> STYLEREF 1 \s </w:instrText>
      </w:r>
      <w:r w:rsidR="00ED390D">
        <w:fldChar w:fldCharType="separate"/>
      </w:r>
      <w:r w:rsidR="00ED390D">
        <w:rPr>
          <w:b/>
          <w:bCs/>
          <w:noProof/>
        </w:rPr>
        <w:t>¡Error! No hay texto con el estilo especificado en el documento.</w:t>
      </w:r>
      <w:r w:rsidR="00ED390D">
        <w:fldChar w:fldCharType="end"/>
      </w:r>
      <w:r w:rsidR="00ED390D">
        <w:t>:</w:t>
      </w:r>
      <w:fldSimple w:instr=" SEQ Ilustración \* ARABIC \s 1 ">
        <w:r w:rsidR="00ED390D">
          <w:rPr>
            <w:noProof/>
          </w:rPr>
          <w:t>18</w:t>
        </w:r>
      </w:fldSimple>
      <w:r>
        <w:t>FASE4 INTEGRACION</w:t>
      </w:r>
    </w:p>
    <w:p w14:paraId="5CE8A804" w14:textId="648283C2" w:rsidR="00654C64" w:rsidRDefault="00654C64" w:rsidP="00654C64"/>
    <w:p w14:paraId="7E058F4D" w14:textId="36577768" w:rsidR="00654C64" w:rsidRDefault="00654C64" w:rsidP="00654C64"/>
    <w:p w14:paraId="548CA320" w14:textId="77777777" w:rsidR="00654C64" w:rsidRPr="00654C64" w:rsidRDefault="00654C64" w:rsidP="00654C64"/>
    <w:p w14:paraId="142A6FF0" w14:textId="325AF45E" w:rsidR="00AE3458" w:rsidRDefault="00654C64" w:rsidP="00AE3458">
      <w:r>
        <w:rPr>
          <w:noProof/>
        </w:rPr>
        <w:lastRenderedPageBreak/>
        <w:drawing>
          <wp:inline distT="0" distB="0" distL="0" distR="0" wp14:anchorId="09FE8CCF" wp14:editId="66552E4A">
            <wp:extent cx="6126480" cy="1169670"/>
            <wp:effectExtent l="0" t="0" r="762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DB52" w14:textId="77777777" w:rsidR="00AE3458" w:rsidRDefault="00AE3458" w:rsidP="00AE3458">
      <w:pPr>
        <w:keepNext/>
      </w:pPr>
    </w:p>
    <w:p w14:paraId="712AA6B6" w14:textId="28CCEFC1" w:rsidR="00AE3458" w:rsidRDefault="00AE3458" w:rsidP="00AE3458">
      <w:pPr>
        <w:pStyle w:val="Descripcin"/>
      </w:pPr>
      <w:r>
        <w:t xml:space="preserve">Ilustración </w:t>
      </w:r>
      <w:r w:rsidR="00ED390D">
        <w:fldChar w:fldCharType="begin"/>
      </w:r>
      <w:r w:rsidR="00ED390D">
        <w:instrText xml:space="preserve"> STYLEREF 1 \s </w:instrText>
      </w:r>
      <w:r w:rsidR="00ED390D">
        <w:fldChar w:fldCharType="separate"/>
      </w:r>
      <w:r w:rsidR="00ED390D">
        <w:rPr>
          <w:b/>
          <w:bCs/>
          <w:noProof/>
        </w:rPr>
        <w:t>¡Error! No hay texto con el estilo especificado en el documento.</w:t>
      </w:r>
      <w:r w:rsidR="00ED390D">
        <w:fldChar w:fldCharType="end"/>
      </w:r>
      <w:r w:rsidR="00ED390D">
        <w:t>:</w:t>
      </w:r>
      <w:fldSimple w:instr=" SEQ Ilustración \* ARABIC \s 1 ">
        <w:r w:rsidR="00ED390D">
          <w:rPr>
            <w:noProof/>
          </w:rPr>
          <w:t>19</w:t>
        </w:r>
      </w:fldSimple>
      <w:r>
        <w:t>FASE4 INTEGRACION 1.1</w:t>
      </w:r>
      <w:r w:rsidR="00654C64">
        <w:t xml:space="preserve"> SOFTWARE SIGUE DOCUMENTACION DEL USUUARIO Y MATERIALES DE PROGRAMAS DE CAPACITACION SIGUE FASE4: PROCESO FINALIZADO Y FIN.</w:t>
      </w:r>
    </w:p>
    <w:p w14:paraId="54AF648E" w14:textId="0C4A90BA" w:rsidR="00AE3458" w:rsidRDefault="00AE3458" w:rsidP="00AE3458"/>
    <w:p w14:paraId="62EF33EC" w14:textId="591678E2" w:rsidR="00AE3458" w:rsidRDefault="00654C64" w:rsidP="00654C64">
      <w:r>
        <w:rPr>
          <w:noProof/>
        </w:rPr>
        <w:drawing>
          <wp:inline distT="0" distB="0" distL="0" distR="0" wp14:anchorId="14E4A465" wp14:editId="0FEFEF88">
            <wp:extent cx="6126480" cy="2085340"/>
            <wp:effectExtent l="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DB33" w14:textId="50AFFB9A" w:rsidR="00AE3458" w:rsidRPr="00AE3458" w:rsidRDefault="00AE3458" w:rsidP="00AE3458">
      <w:pPr>
        <w:pStyle w:val="Descripcin"/>
      </w:pPr>
      <w:r>
        <w:t xml:space="preserve">Ilustración </w:t>
      </w:r>
      <w:r w:rsidR="00ED390D">
        <w:fldChar w:fldCharType="begin"/>
      </w:r>
      <w:r w:rsidR="00ED390D">
        <w:instrText xml:space="preserve"> STYLEREF 1 \s </w:instrText>
      </w:r>
      <w:r w:rsidR="00ED390D">
        <w:fldChar w:fldCharType="separate"/>
      </w:r>
      <w:r w:rsidR="00ED390D">
        <w:rPr>
          <w:b/>
          <w:bCs/>
          <w:noProof/>
        </w:rPr>
        <w:t>¡Error! No hay texto con el estilo especificado en el documento.</w:t>
      </w:r>
      <w:r w:rsidR="00ED390D">
        <w:fldChar w:fldCharType="end"/>
      </w:r>
      <w:r w:rsidR="00ED390D">
        <w:t>:</w:t>
      </w:r>
      <w:fldSimple w:instr=" SEQ Ilustración \* ARABIC \s 1 ">
        <w:r w:rsidR="00ED390D">
          <w:rPr>
            <w:noProof/>
          </w:rPr>
          <w:t>20</w:t>
        </w:r>
      </w:fldSimple>
      <w:r>
        <w:t>FASE4 INTEGRACION1.4</w:t>
      </w:r>
    </w:p>
    <w:p w14:paraId="12F7F9FB" w14:textId="77777777" w:rsidR="00AE3458" w:rsidRDefault="00AE3458" w:rsidP="00AE3458"/>
    <w:p w14:paraId="31A739A9" w14:textId="77777777" w:rsidR="00AE3458" w:rsidRPr="00AE3458" w:rsidRDefault="00AE3458" w:rsidP="00AE3458"/>
    <w:p w14:paraId="54D367A3" w14:textId="4D3BB700" w:rsidR="00AE3458" w:rsidRDefault="00AE3458" w:rsidP="00AE3458"/>
    <w:p w14:paraId="2C9B3802" w14:textId="4E2851AA" w:rsidR="00AE3458" w:rsidRDefault="00AE3458" w:rsidP="00AE3458"/>
    <w:p w14:paraId="7BD1BF3F" w14:textId="38A2C195" w:rsidR="00654C64" w:rsidRDefault="00654C64" w:rsidP="00AE3458"/>
    <w:p w14:paraId="56E947F8" w14:textId="4E7AE2F0" w:rsidR="00654C64" w:rsidRDefault="00654C64" w:rsidP="00AE3458"/>
    <w:p w14:paraId="5B60F5F7" w14:textId="77777777" w:rsidR="00654C64" w:rsidRDefault="00654C64" w:rsidP="00AE3458"/>
    <w:p w14:paraId="23CAF758" w14:textId="77777777" w:rsidR="00AE3458" w:rsidRPr="00AE3458" w:rsidRDefault="00AE3458" w:rsidP="00AE3458"/>
    <w:p w14:paraId="2E5DD4B4" w14:textId="77777777" w:rsidR="00EE1B06" w:rsidRDefault="00EE1B06" w:rsidP="00EE1B06">
      <w:pPr>
        <w:pStyle w:val="Ttulo"/>
      </w:pPr>
      <w:r>
        <w:lastRenderedPageBreak/>
        <w:t xml:space="preserve">ESTIMACION DE TIEMPO </w:t>
      </w:r>
    </w:p>
    <w:p w14:paraId="60B5CD7D" w14:textId="77777777" w:rsidR="00EE1B06" w:rsidRDefault="00EE1B06" w:rsidP="00EE1B06">
      <w:pPr>
        <w:tabs>
          <w:tab w:val="left" w:pos="3000"/>
        </w:tabs>
      </w:pPr>
      <w:r>
        <w:tab/>
      </w:r>
    </w:p>
    <w:p w14:paraId="399914EB" w14:textId="3D54750A" w:rsidR="00EE1B06" w:rsidRDefault="00021D67" w:rsidP="00EE1B06">
      <w:pPr>
        <w:tabs>
          <w:tab w:val="left" w:pos="3000"/>
        </w:tabs>
      </w:pPr>
      <w:r>
        <w:t>ESTIMACION POR TRES VALORES(PERT)</w:t>
      </w:r>
    </w:p>
    <w:p w14:paraId="6C1AE735" w14:textId="551FBC9A" w:rsidR="00021D67" w:rsidRDefault="00021D67" w:rsidP="00EE1B06">
      <w:pPr>
        <w:tabs>
          <w:tab w:val="left" w:pos="3000"/>
        </w:tabs>
      </w:pPr>
      <w:r>
        <w:t>FASE 1PLANNER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0"/>
        <w:gridCol w:w="1953"/>
        <w:gridCol w:w="865"/>
        <w:gridCol w:w="872"/>
        <w:gridCol w:w="828"/>
        <w:gridCol w:w="1310"/>
        <w:gridCol w:w="1311"/>
        <w:gridCol w:w="1489"/>
      </w:tblGrid>
      <w:tr w:rsidR="002250FA" w14:paraId="4CAFF1BE" w14:textId="2EC4937A" w:rsidTr="00021D67">
        <w:tc>
          <w:tcPr>
            <w:tcW w:w="1140" w:type="dxa"/>
          </w:tcPr>
          <w:p w14:paraId="2533ABFA" w14:textId="410C62AD" w:rsidR="00021D67" w:rsidRDefault="00021D67" w:rsidP="00EE1B06">
            <w:pPr>
              <w:tabs>
                <w:tab w:val="left" w:pos="3000"/>
              </w:tabs>
            </w:pPr>
            <w:r>
              <w:t>EDT</w:t>
            </w:r>
          </w:p>
        </w:tc>
        <w:tc>
          <w:tcPr>
            <w:tcW w:w="1510" w:type="dxa"/>
          </w:tcPr>
          <w:p w14:paraId="4A594B65" w14:textId="1B011AA7" w:rsidR="00021D67" w:rsidRDefault="00021D67" w:rsidP="00EE1B06">
            <w:pPr>
              <w:tabs>
                <w:tab w:val="left" w:pos="3000"/>
              </w:tabs>
            </w:pPr>
            <w:r>
              <w:t xml:space="preserve">ACTIVIDAD </w:t>
            </w:r>
          </w:p>
        </w:tc>
        <w:tc>
          <w:tcPr>
            <w:tcW w:w="1056" w:type="dxa"/>
          </w:tcPr>
          <w:p w14:paraId="5EAE36A9" w14:textId="41F45D7F" w:rsidR="00021D67" w:rsidRDefault="00021D67" w:rsidP="00EE1B06">
            <w:pPr>
              <w:tabs>
                <w:tab w:val="left" w:pos="3000"/>
              </w:tabs>
            </w:pPr>
            <w:r>
              <w:t>O</w:t>
            </w:r>
          </w:p>
        </w:tc>
        <w:tc>
          <w:tcPr>
            <w:tcW w:w="1062" w:type="dxa"/>
          </w:tcPr>
          <w:p w14:paraId="5C73CA7C" w14:textId="56B39732" w:rsidR="00021D67" w:rsidRDefault="00021D67" w:rsidP="00EE1B06">
            <w:pPr>
              <w:tabs>
                <w:tab w:val="left" w:pos="3000"/>
              </w:tabs>
            </w:pPr>
            <w:r>
              <w:t>M</w:t>
            </w:r>
          </w:p>
        </w:tc>
        <w:tc>
          <w:tcPr>
            <w:tcW w:w="1029" w:type="dxa"/>
          </w:tcPr>
          <w:p w14:paraId="612BCFC3" w14:textId="42BC2CA2" w:rsidR="00021D67" w:rsidRDefault="00021D67" w:rsidP="00EE1B06">
            <w:pPr>
              <w:tabs>
                <w:tab w:val="left" w:pos="3000"/>
              </w:tabs>
            </w:pPr>
            <w:r>
              <w:t>P</w:t>
            </w:r>
          </w:p>
        </w:tc>
        <w:tc>
          <w:tcPr>
            <w:tcW w:w="1513" w:type="dxa"/>
          </w:tcPr>
          <w:p w14:paraId="68CE4813" w14:textId="272A00C6" w:rsidR="00021D67" w:rsidRDefault="002250FA" w:rsidP="00EE1B06">
            <w:pPr>
              <w:tabs>
                <w:tab w:val="left" w:pos="3000"/>
              </w:tabs>
            </w:pPr>
            <w:r>
              <w:t>PERT</w:t>
            </w:r>
            <w:r w:rsidR="00021D67">
              <w:t xml:space="preserve"> </w:t>
            </w:r>
          </w:p>
        </w:tc>
        <w:tc>
          <w:tcPr>
            <w:tcW w:w="1311" w:type="dxa"/>
          </w:tcPr>
          <w:p w14:paraId="0C5D6D16" w14:textId="7E7B4008" w:rsidR="00021D67" w:rsidRDefault="00021D67" w:rsidP="00EE1B06">
            <w:pPr>
              <w:tabs>
                <w:tab w:val="left" w:pos="3000"/>
              </w:tabs>
            </w:pPr>
            <w:r>
              <w:t xml:space="preserve">VARIANZA </w:t>
            </w:r>
          </w:p>
        </w:tc>
        <w:tc>
          <w:tcPr>
            <w:tcW w:w="1017" w:type="dxa"/>
          </w:tcPr>
          <w:p w14:paraId="465A84AA" w14:textId="2C1A9993" w:rsidR="00021D67" w:rsidRDefault="002250FA" w:rsidP="00EE1B06">
            <w:pPr>
              <w:tabs>
                <w:tab w:val="left" w:pos="3000"/>
              </w:tabs>
            </w:pPr>
            <w:r>
              <w:t>VARIANZA CUADRADA</w:t>
            </w:r>
          </w:p>
        </w:tc>
      </w:tr>
      <w:tr w:rsidR="002250FA" w14:paraId="39AD0042" w14:textId="19A04354" w:rsidTr="00021D67">
        <w:tc>
          <w:tcPr>
            <w:tcW w:w="1140" w:type="dxa"/>
          </w:tcPr>
          <w:p w14:paraId="14D9F4FF" w14:textId="1AEC5A23" w:rsidR="00021D67" w:rsidRDefault="00021D67" w:rsidP="00EE1B06">
            <w:pPr>
              <w:tabs>
                <w:tab w:val="left" w:pos="3000"/>
              </w:tabs>
            </w:pPr>
            <w:r>
              <w:t>D</w:t>
            </w:r>
          </w:p>
        </w:tc>
        <w:tc>
          <w:tcPr>
            <w:tcW w:w="1510" w:type="dxa"/>
          </w:tcPr>
          <w:p w14:paraId="1CDD5477" w14:textId="77777777" w:rsidR="00021D67" w:rsidRDefault="00021D67" w:rsidP="00021D67">
            <w:pPr>
              <w:pStyle w:val="prj1"/>
            </w:pPr>
            <w:r>
              <w:rPr>
                <w:color w:val="000000"/>
              </w:rPr>
              <w:t>INICIO</w:t>
            </w:r>
          </w:p>
          <w:p w14:paraId="08988E7E" w14:textId="05B853B1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056" w:type="dxa"/>
          </w:tcPr>
          <w:p w14:paraId="5F9F1F8F" w14:textId="6743AA62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062" w:type="dxa"/>
          </w:tcPr>
          <w:p w14:paraId="768A9C18" w14:textId="75B2CBDC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029" w:type="dxa"/>
          </w:tcPr>
          <w:p w14:paraId="3E933B2E" w14:textId="4B0764CC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513" w:type="dxa"/>
          </w:tcPr>
          <w:p w14:paraId="0CEB91BE" w14:textId="77777777" w:rsidR="00021D67" w:rsidRDefault="00021D67" w:rsidP="00021D67">
            <w:pPr>
              <w:pStyle w:val="prj1"/>
            </w:pPr>
            <w:r>
              <w:rPr>
                <w:color w:val="000000"/>
              </w:rPr>
              <w:t>0 días</w:t>
            </w:r>
          </w:p>
          <w:p w14:paraId="3152344B" w14:textId="3C43B7B6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311" w:type="dxa"/>
          </w:tcPr>
          <w:p w14:paraId="509950E7" w14:textId="77777777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017" w:type="dxa"/>
          </w:tcPr>
          <w:p w14:paraId="3443B1A0" w14:textId="77777777" w:rsidR="00021D67" w:rsidRDefault="00021D67" w:rsidP="00EE1B06">
            <w:pPr>
              <w:tabs>
                <w:tab w:val="left" w:pos="3000"/>
              </w:tabs>
            </w:pPr>
          </w:p>
        </w:tc>
      </w:tr>
      <w:tr w:rsidR="002250FA" w14:paraId="42D62BE8" w14:textId="2402253D" w:rsidTr="00021D67">
        <w:tc>
          <w:tcPr>
            <w:tcW w:w="1140" w:type="dxa"/>
          </w:tcPr>
          <w:p w14:paraId="3CEFA3BE" w14:textId="3806A066" w:rsidR="00021D67" w:rsidRDefault="00021D67" w:rsidP="00EE1B06">
            <w:pPr>
              <w:tabs>
                <w:tab w:val="left" w:pos="3000"/>
              </w:tabs>
            </w:pPr>
            <w:r>
              <w:t>2</w:t>
            </w:r>
          </w:p>
        </w:tc>
        <w:tc>
          <w:tcPr>
            <w:tcW w:w="1510" w:type="dxa"/>
          </w:tcPr>
          <w:p w14:paraId="28F536E6" w14:textId="77777777" w:rsidR="00021D67" w:rsidRDefault="00021D67" w:rsidP="00021D67">
            <w:pPr>
              <w:pStyle w:val="prj1"/>
            </w:pPr>
            <w:r>
              <w:rPr>
                <w:b/>
                <w:bCs/>
                <w:color w:val="000000"/>
              </w:rPr>
              <w:t>FASE 1 PLANNER</w:t>
            </w:r>
          </w:p>
          <w:p w14:paraId="5069799A" w14:textId="6B61D1D6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056" w:type="dxa"/>
          </w:tcPr>
          <w:p w14:paraId="796AF104" w14:textId="77777777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062" w:type="dxa"/>
          </w:tcPr>
          <w:p w14:paraId="16AD321F" w14:textId="77777777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029" w:type="dxa"/>
          </w:tcPr>
          <w:p w14:paraId="0D6898EB" w14:textId="77777777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513" w:type="dxa"/>
          </w:tcPr>
          <w:p w14:paraId="0CB18495" w14:textId="718F531C" w:rsidR="00021D67" w:rsidRDefault="002250FA" w:rsidP="00EE1B06">
            <w:pPr>
              <w:tabs>
                <w:tab w:val="left" w:pos="3000"/>
              </w:tabs>
            </w:pPr>
            <w:r>
              <w:t xml:space="preserve">2DIAS </w:t>
            </w:r>
          </w:p>
          <w:p w14:paraId="00BF380E" w14:textId="6587255E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311" w:type="dxa"/>
          </w:tcPr>
          <w:p w14:paraId="3347C3B2" w14:textId="77777777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017" w:type="dxa"/>
          </w:tcPr>
          <w:p w14:paraId="015B4E09" w14:textId="77777777" w:rsidR="00021D67" w:rsidRDefault="00021D67" w:rsidP="00EE1B06">
            <w:pPr>
              <w:tabs>
                <w:tab w:val="left" w:pos="3000"/>
              </w:tabs>
            </w:pPr>
          </w:p>
        </w:tc>
      </w:tr>
      <w:tr w:rsidR="002250FA" w14:paraId="43E7CC5E" w14:textId="26CD5D94" w:rsidTr="00021D67">
        <w:tc>
          <w:tcPr>
            <w:tcW w:w="1140" w:type="dxa"/>
          </w:tcPr>
          <w:p w14:paraId="2D5F2D50" w14:textId="52A82C7B" w:rsidR="00021D67" w:rsidRDefault="00021D67" w:rsidP="00EE1B06">
            <w:pPr>
              <w:tabs>
                <w:tab w:val="left" w:pos="3000"/>
              </w:tabs>
            </w:pPr>
            <w:r>
              <w:t>2.1</w:t>
            </w:r>
          </w:p>
        </w:tc>
        <w:tc>
          <w:tcPr>
            <w:tcW w:w="1510" w:type="dxa"/>
          </w:tcPr>
          <w:p w14:paraId="3CA56CDC" w14:textId="77777777" w:rsidR="00021D67" w:rsidRDefault="00021D67" w:rsidP="00021D67">
            <w:pPr>
              <w:pStyle w:val="prj1"/>
            </w:pPr>
            <w:r>
              <w:rPr>
                <w:b/>
                <w:bCs/>
                <w:color w:val="000000"/>
              </w:rPr>
              <w:t xml:space="preserve">DIRECCION DE PROYECTOS </w:t>
            </w:r>
          </w:p>
          <w:p w14:paraId="375A26B0" w14:textId="77777777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056" w:type="dxa"/>
          </w:tcPr>
          <w:p w14:paraId="188AF280" w14:textId="77777777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062" w:type="dxa"/>
          </w:tcPr>
          <w:p w14:paraId="2585D3B2" w14:textId="77777777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029" w:type="dxa"/>
          </w:tcPr>
          <w:p w14:paraId="1A171A2D" w14:textId="77777777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513" w:type="dxa"/>
          </w:tcPr>
          <w:p w14:paraId="7C109E4E" w14:textId="77777777" w:rsidR="00021D67" w:rsidRDefault="008642DC" w:rsidP="00EE1B06">
            <w:pPr>
              <w:tabs>
                <w:tab w:val="left" w:pos="3000"/>
              </w:tabs>
            </w:pPr>
            <w:r>
              <w:t>10 DIAS</w:t>
            </w:r>
          </w:p>
          <w:p w14:paraId="0353E0E8" w14:textId="11080766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311" w:type="dxa"/>
          </w:tcPr>
          <w:p w14:paraId="1113B686" w14:textId="77777777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017" w:type="dxa"/>
          </w:tcPr>
          <w:p w14:paraId="2F8BB3FC" w14:textId="77777777" w:rsidR="00021D67" w:rsidRDefault="00021D67" w:rsidP="00EE1B06">
            <w:pPr>
              <w:tabs>
                <w:tab w:val="left" w:pos="3000"/>
              </w:tabs>
            </w:pPr>
          </w:p>
        </w:tc>
      </w:tr>
      <w:tr w:rsidR="002250FA" w14:paraId="2BDD4E49" w14:textId="1D8498E3" w:rsidTr="00021D67">
        <w:tc>
          <w:tcPr>
            <w:tcW w:w="1140" w:type="dxa"/>
          </w:tcPr>
          <w:p w14:paraId="2E9812CF" w14:textId="3BB73075" w:rsidR="00021D67" w:rsidRDefault="00021D67" w:rsidP="00EE1B06">
            <w:pPr>
              <w:tabs>
                <w:tab w:val="left" w:pos="3000"/>
              </w:tabs>
            </w:pPr>
            <w:r>
              <w:t>2.2</w:t>
            </w:r>
          </w:p>
        </w:tc>
        <w:tc>
          <w:tcPr>
            <w:tcW w:w="1510" w:type="dxa"/>
          </w:tcPr>
          <w:p w14:paraId="711B6F05" w14:textId="77777777" w:rsidR="00021D67" w:rsidRDefault="00021D67" w:rsidP="00021D67">
            <w:pPr>
              <w:pStyle w:val="prj1"/>
            </w:pPr>
            <w:r>
              <w:rPr>
                <w:b/>
                <w:bCs/>
                <w:color w:val="000000"/>
              </w:rPr>
              <w:t xml:space="preserve">DIRECCION DE PROYECTOS </w:t>
            </w:r>
          </w:p>
          <w:p w14:paraId="1B1665D2" w14:textId="77777777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056" w:type="dxa"/>
          </w:tcPr>
          <w:p w14:paraId="454CDBDE" w14:textId="77777777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062" w:type="dxa"/>
          </w:tcPr>
          <w:p w14:paraId="309B9E6E" w14:textId="77777777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029" w:type="dxa"/>
          </w:tcPr>
          <w:p w14:paraId="5D19A013" w14:textId="77777777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513" w:type="dxa"/>
          </w:tcPr>
          <w:p w14:paraId="3B1EE8FF" w14:textId="7BA0DC87" w:rsidR="00021D67" w:rsidRDefault="002250FA" w:rsidP="00EE1B06">
            <w:pPr>
              <w:tabs>
                <w:tab w:val="left" w:pos="3000"/>
              </w:tabs>
            </w:pPr>
            <w:r>
              <w:t>2</w:t>
            </w:r>
            <w:r w:rsidR="008642DC">
              <w:t xml:space="preserve"> DIAS </w:t>
            </w:r>
          </w:p>
        </w:tc>
        <w:tc>
          <w:tcPr>
            <w:tcW w:w="1311" w:type="dxa"/>
          </w:tcPr>
          <w:p w14:paraId="124CEC2C" w14:textId="77777777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017" w:type="dxa"/>
          </w:tcPr>
          <w:p w14:paraId="02E9FF7E" w14:textId="77777777" w:rsidR="00021D67" w:rsidRDefault="00021D67" w:rsidP="00EE1B06">
            <w:pPr>
              <w:tabs>
                <w:tab w:val="left" w:pos="3000"/>
              </w:tabs>
            </w:pPr>
          </w:p>
        </w:tc>
      </w:tr>
      <w:tr w:rsidR="002250FA" w14:paraId="43D9ADBA" w14:textId="65FB3763" w:rsidTr="00021D67">
        <w:tc>
          <w:tcPr>
            <w:tcW w:w="1140" w:type="dxa"/>
          </w:tcPr>
          <w:p w14:paraId="64112394" w14:textId="0D864524" w:rsidR="00021D67" w:rsidRDefault="00021D67" w:rsidP="00EE1B06">
            <w:pPr>
              <w:tabs>
                <w:tab w:val="left" w:pos="3000"/>
              </w:tabs>
            </w:pPr>
            <w:r>
              <w:t>2.2.1</w:t>
            </w:r>
          </w:p>
        </w:tc>
        <w:tc>
          <w:tcPr>
            <w:tcW w:w="1510" w:type="dxa"/>
          </w:tcPr>
          <w:p w14:paraId="5E5D210B" w14:textId="77777777" w:rsidR="00021D67" w:rsidRDefault="00021D67" w:rsidP="00021D67">
            <w:pPr>
              <w:pStyle w:val="prj1"/>
            </w:pPr>
            <w:r>
              <w:rPr>
                <w:color w:val="000000"/>
              </w:rPr>
              <w:t xml:space="preserve">PLANIFICACION </w:t>
            </w:r>
          </w:p>
          <w:p w14:paraId="008ED589" w14:textId="77777777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056" w:type="dxa"/>
          </w:tcPr>
          <w:p w14:paraId="02A2AA69" w14:textId="77777777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062" w:type="dxa"/>
          </w:tcPr>
          <w:p w14:paraId="3570361E" w14:textId="77777777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029" w:type="dxa"/>
          </w:tcPr>
          <w:p w14:paraId="2CD8F62D" w14:textId="77777777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513" w:type="dxa"/>
          </w:tcPr>
          <w:p w14:paraId="7E434971" w14:textId="2A8844EC" w:rsidR="00021D67" w:rsidRDefault="002250FA" w:rsidP="00EE1B06">
            <w:pPr>
              <w:tabs>
                <w:tab w:val="left" w:pos="3000"/>
              </w:tabs>
            </w:pPr>
            <w:r>
              <w:t>2</w:t>
            </w:r>
            <w:r w:rsidR="008642DC">
              <w:t xml:space="preserve"> DIAS</w:t>
            </w:r>
          </w:p>
          <w:p w14:paraId="1A68DC57" w14:textId="46F69F1F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311" w:type="dxa"/>
          </w:tcPr>
          <w:p w14:paraId="0E48247C" w14:textId="77777777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017" w:type="dxa"/>
          </w:tcPr>
          <w:p w14:paraId="7188B269" w14:textId="77777777" w:rsidR="00021D67" w:rsidRDefault="00021D67" w:rsidP="00EE1B06">
            <w:pPr>
              <w:tabs>
                <w:tab w:val="left" w:pos="3000"/>
              </w:tabs>
            </w:pPr>
          </w:p>
        </w:tc>
      </w:tr>
      <w:tr w:rsidR="002250FA" w14:paraId="2B44685D" w14:textId="24314C59" w:rsidTr="00021D67">
        <w:tc>
          <w:tcPr>
            <w:tcW w:w="1140" w:type="dxa"/>
          </w:tcPr>
          <w:p w14:paraId="3D5E2B0F" w14:textId="77777777" w:rsidR="00021D67" w:rsidRDefault="00021D67" w:rsidP="00EE1B06">
            <w:pPr>
              <w:tabs>
                <w:tab w:val="left" w:pos="3000"/>
              </w:tabs>
            </w:pPr>
            <w:r>
              <w:t>2.2.2</w:t>
            </w:r>
          </w:p>
          <w:p w14:paraId="10EA9449" w14:textId="3F47B7AD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510" w:type="dxa"/>
          </w:tcPr>
          <w:p w14:paraId="0FAA7A83" w14:textId="77777777" w:rsidR="00021D67" w:rsidRDefault="00021D67" w:rsidP="00021D67">
            <w:pPr>
              <w:pStyle w:val="prj1"/>
            </w:pPr>
            <w:r>
              <w:rPr>
                <w:color w:val="000000"/>
              </w:rPr>
              <w:t xml:space="preserve">REUNION </w:t>
            </w:r>
          </w:p>
          <w:p w14:paraId="12477496" w14:textId="77777777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056" w:type="dxa"/>
          </w:tcPr>
          <w:p w14:paraId="5A505D95" w14:textId="77777777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062" w:type="dxa"/>
          </w:tcPr>
          <w:p w14:paraId="5822F4B8" w14:textId="77777777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029" w:type="dxa"/>
          </w:tcPr>
          <w:p w14:paraId="50131DA5" w14:textId="77777777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513" w:type="dxa"/>
          </w:tcPr>
          <w:p w14:paraId="086524E0" w14:textId="5B75E0F1" w:rsidR="00021D67" w:rsidRDefault="002250FA" w:rsidP="00EE1B06">
            <w:pPr>
              <w:tabs>
                <w:tab w:val="left" w:pos="3000"/>
              </w:tabs>
            </w:pPr>
            <w:r>
              <w:t>4</w:t>
            </w:r>
            <w:r w:rsidR="008642DC">
              <w:t xml:space="preserve"> DIAS </w:t>
            </w:r>
          </w:p>
        </w:tc>
        <w:tc>
          <w:tcPr>
            <w:tcW w:w="1311" w:type="dxa"/>
          </w:tcPr>
          <w:p w14:paraId="728B2E23" w14:textId="77777777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017" w:type="dxa"/>
          </w:tcPr>
          <w:p w14:paraId="124AC2E2" w14:textId="77777777" w:rsidR="00021D67" w:rsidRDefault="00021D67" w:rsidP="00EE1B06">
            <w:pPr>
              <w:tabs>
                <w:tab w:val="left" w:pos="3000"/>
              </w:tabs>
            </w:pPr>
          </w:p>
        </w:tc>
      </w:tr>
      <w:tr w:rsidR="002250FA" w14:paraId="09EFE094" w14:textId="592315B1" w:rsidTr="00021D67">
        <w:tc>
          <w:tcPr>
            <w:tcW w:w="1140" w:type="dxa"/>
          </w:tcPr>
          <w:p w14:paraId="7A647A18" w14:textId="52DED6F0" w:rsidR="00021D67" w:rsidRDefault="00021D67" w:rsidP="00EE1B06">
            <w:pPr>
              <w:tabs>
                <w:tab w:val="left" w:pos="3000"/>
              </w:tabs>
            </w:pPr>
            <w:r>
              <w:t>2.2.3</w:t>
            </w:r>
          </w:p>
        </w:tc>
        <w:tc>
          <w:tcPr>
            <w:tcW w:w="1510" w:type="dxa"/>
          </w:tcPr>
          <w:p w14:paraId="47C34C67" w14:textId="77777777" w:rsidR="00021D67" w:rsidRDefault="00021D67" w:rsidP="00021D67">
            <w:pPr>
              <w:pStyle w:val="prj1"/>
            </w:pPr>
            <w:r>
              <w:rPr>
                <w:color w:val="000000"/>
              </w:rPr>
              <w:t xml:space="preserve">ADMINISTRACCION </w:t>
            </w:r>
          </w:p>
          <w:p w14:paraId="7BACE167" w14:textId="77777777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056" w:type="dxa"/>
          </w:tcPr>
          <w:p w14:paraId="325021D5" w14:textId="77777777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062" w:type="dxa"/>
          </w:tcPr>
          <w:p w14:paraId="472EB422" w14:textId="77777777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029" w:type="dxa"/>
          </w:tcPr>
          <w:p w14:paraId="65C14854" w14:textId="77777777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513" w:type="dxa"/>
          </w:tcPr>
          <w:p w14:paraId="43009F66" w14:textId="004469C5" w:rsidR="00021D67" w:rsidRDefault="002250FA" w:rsidP="00EE1B06">
            <w:pPr>
              <w:tabs>
                <w:tab w:val="left" w:pos="3000"/>
              </w:tabs>
            </w:pPr>
            <w:r>
              <w:t>2DIAS</w:t>
            </w:r>
          </w:p>
        </w:tc>
        <w:tc>
          <w:tcPr>
            <w:tcW w:w="1311" w:type="dxa"/>
          </w:tcPr>
          <w:p w14:paraId="27BD7E9C" w14:textId="77777777" w:rsidR="00021D67" w:rsidRDefault="00021D67" w:rsidP="00EE1B06">
            <w:pPr>
              <w:tabs>
                <w:tab w:val="left" w:pos="3000"/>
              </w:tabs>
            </w:pPr>
          </w:p>
        </w:tc>
        <w:tc>
          <w:tcPr>
            <w:tcW w:w="1017" w:type="dxa"/>
          </w:tcPr>
          <w:p w14:paraId="32040CFB" w14:textId="77777777" w:rsidR="00021D67" w:rsidRDefault="00021D67" w:rsidP="00EE1B06">
            <w:pPr>
              <w:tabs>
                <w:tab w:val="left" w:pos="3000"/>
              </w:tabs>
            </w:pPr>
          </w:p>
        </w:tc>
      </w:tr>
      <w:tr w:rsidR="002250FA" w14:paraId="0A2CC659" w14:textId="77777777" w:rsidTr="00021D67">
        <w:tc>
          <w:tcPr>
            <w:tcW w:w="1140" w:type="dxa"/>
          </w:tcPr>
          <w:p w14:paraId="63C1D41B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510" w:type="dxa"/>
          </w:tcPr>
          <w:p w14:paraId="1DF30D64" w14:textId="57310DDD" w:rsidR="008642DC" w:rsidRDefault="008642DC" w:rsidP="00021D67">
            <w:pPr>
              <w:pStyle w:val="prj1"/>
              <w:rPr>
                <w:color w:val="000000"/>
              </w:rPr>
            </w:pPr>
            <w:r>
              <w:rPr>
                <w:color w:val="000000"/>
              </w:rPr>
              <w:t xml:space="preserve">REQUISITOS DEL PRODUCTO </w:t>
            </w:r>
          </w:p>
        </w:tc>
        <w:tc>
          <w:tcPr>
            <w:tcW w:w="1056" w:type="dxa"/>
          </w:tcPr>
          <w:p w14:paraId="1055794B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062" w:type="dxa"/>
          </w:tcPr>
          <w:p w14:paraId="3A1ADC0F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029" w:type="dxa"/>
          </w:tcPr>
          <w:p w14:paraId="3378EC90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513" w:type="dxa"/>
          </w:tcPr>
          <w:p w14:paraId="4118243C" w14:textId="1E261F83" w:rsidR="008642DC" w:rsidRDefault="002250FA" w:rsidP="00EE1B06">
            <w:pPr>
              <w:tabs>
                <w:tab w:val="left" w:pos="3000"/>
              </w:tabs>
            </w:pPr>
            <w:r>
              <w:t>2DIAS</w:t>
            </w:r>
          </w:p>
        </w:tc>
        <w:tc>
          <w:tcPr>
            <w:tcW w:w="1311" w:type="dxa"/>
          </w:tcPr>
          <w:p w14:paraId="5632D60E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017" w:type="dxa"/>
          </w:tcPr>
          <w:p w14:paraId="774AC321" w14:textId="77777777" w:rsidR="008642DC" w:rsidRDefault="008642DC" w:rsidP="00EE1B06">
            <w:pPr>
              <w:tabs>
                <w:tab w:val="left" w:pos="3000"/>
              </w:tabs>
            </w:pPr>
          </w:p>
        </w:tc>
      </w:tr>
      <w:tr w:rsidR="002250FA" w14:paraId="707FF844" w14:textId="77777777" w:rsidTr="00021D67">
        <w:tc>
          <w:tcPr>
            <w:tcW w:w="1140" w:type="dxa"/>
          </w:tcPr>
          <w:p w14:paraId="2665D506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510" w:type="dxa"/>
          </w:tcPr>
          <w:p w14:paraId="2BAA0C1E" w14:textId="3CECD3C7" w:rsidR="008642DC" w:rsidRDefault="008642DC" w:rsidP="00021D67">
            <w:pPr>
              <w:pStyle w:val="prj1"/>
              <w:rPr>
                <w:color w:val="000000"/>
              </w:rPr>
            </w:pPr>
            <w:r>
              <w:rPr>
                <w:color w:val="000000"/>
              </w:rPr>
              <w:t xml:space="preserve">SOFTWARE </w:t>
            </w:r>
          </w:p>
        </w:tc>
        <w:tc>
          <w:tcPr>
            <w:tcW w:w="1056" w:type="dxa"/>
          </w:tcPr>
          <w:p w14:paraId="359F9292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062" w:type="dxa"/>
          </w:tcPr>
          <w:p w14:paraId="45C6C34E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029" w:type="dxa"/>
          </w:tcPr>
          <w:p w14:paraId="753F601F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513" w:type="dxa"/>
          </w:tcPr>
          <w:p w14:paraId="1B578ED5" w14:textId="127BD209" w:rsidR="008642DC" w:rsidRDefault="002250FA" w:rsidP="00EE1B06">
            <w:pPr>
              <w:tabs>
                <w:tab w:val="left" w:pos="3000"/>
              </w:tabs>
            </w:pPr>
            <w:r>
              <w:t xml:space="preserve">4 DIAS </w:t>
            </w:r>
          </w:p>
        </w:tc>
        <w:tc>
          <w:tcPr>
            <w:tcW w:w="1311" w:type="dxa"/>
          </w:tcPr>
          <w:p w14:paraId="090F47BE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017" w:type="dxa"/>
          </w:tcPr>
          <w:p w14:paraId="2A3FE6A4" w14:textId="77777777" w:rsidR="008642DC" w:rsidRDefault="008642DC" w:rsidP="00EE1B06">
            <w:pPr>
              <w:tabs>
                <w:tab w:val="left" w:pos="3000"/>
              </w:tabs>
            </w:pPr>
          </w:p>
        </w:tc>
      </w:tr>
      <w:tr w:rsidR="002250FA" w14:paraId="56405EF9" w14:textId="77777777" w:rsidTr="00021D67">
        <w:tc>
          <w:tcPr>
            <w:tcW w:w="1140" w:type="dxa"/>
          </w:tcPr>
          <w:p w14:paraId="5CD4AE9A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510" w:type="dxa"/>
          </w:tcPr>
          <w:p w14:paraId="663B2894" w14:textId="467CD775" w:rsidR="008642DC" w:rsidRDefault="008642DC" w:rsidP="00021D67">
            <w:pPr>
              <w:pStyle w:val="prj1"/>
              <w:rPr>
                <w:color w:val="000000"/>
              </w:rPr>
            </w:pPr>
            <w:r>
              <w:rPr>
                <w:color w:val="000000"/>
              </w:rPr>
              <w:t xml:space="preserve">DOCUMENTACION DEL USUARIO </w:t>
            </w:r>
          </w:p>
        </w:tc>
        <w:tc>
          <w:tcPr>
            <w:tcW w:w="1056" w:type="dxa"/>
          </w:tcPr>
          <w:p w14:paraId="06909F6B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062" w:type="dxa"/>
          </w:tcPr>
          <w:p w14:paraId="754083B1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029" w:type="dxa"/>
          </w:tcPr>
          <w:p w14:paraId="47090381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513" w:type="dxa"/>
          </w:tcPr>
          <w:p w14:paraId="1B19E67B" w14:textId="77777777" w:rsidR="008642DC" w:rsidRDefault="002250FA" w:rsidP="00EE1B06">
            <w:pPr>
              <w:tabs>
                <w:tab w:val="left" w:pos="3000"/>
              </w:tabs>
            </w:pPr>
            <w:r>
              <w:t>5 DIAS</w:t>
            </w:r>
          </w:p>
          <w:p w14:paraId="3FD83C69" w14:textId="14BFBF48" w:rsidR="002250FA" w:rsidRDefault="002250FA" w:rsidP="00EE1B06">
            <w:pPr>
              <w:tabs>
                <w:tab w:val="left" w:pos="3000"/>
              </w:tabs>
            </w:pPr>
          </w:p>
        </w:tc>
        <w:tc>
          <w:tcPr>
            <w:tcW w:w="1311" w:type="dxa"/>
          </w:tcPr>
          <w:p w14:paraId="65926C19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017" w:type="dxa"/>
          </w:tcPr>
          <w:p w14:paraId="3D49E0C3" w14:textId="77777777" w:rsidR="008642DC" w:rsidRDefault="008642DC" w:rsidP="00EE1B06">
            <w:pPr>
              <w:tabs>
                <w:tab w:val="left" w:pos="3000"/>
              </w:tabs>
            </w:pPr>
          </w:p>
        </w:tc>
      </w:tr>
      <w:tr w:rsidR="002250FA" w14:paraId="0CBBCAE4" w14:textId="77777777" w:rsidTr="00021D67">
        <w:tc>
          <w:tcPr>
            <w:tcW w:w="1140" w:type="dxa"/>
          </w:tcPr>
          <w:p w14:paraId="0F1F3701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510" w:type="dxa"/>
          </w:tcPr>
          <w:p w14:paraId="3B8DD60A" w14:textId="4C9EEDC6" w:rsidR="008642DC" w:rsidRDefault="008642DC" w:rsidP="00021D67">
            <w:pPr>
              <w:pStyle w:val="prj1"/>
              <w:rPr>
                <w:color w:val="000000"/>
              </w:rPr>
            </w:pPr>
            <w:r>
              <w:rPr>
                <w:color w:val="000000"/>
              </w:rPr>
              <w:t xml:space="preserve">MANUAL DEL USUARIO </w:t>
            </w:r>
          </w:p>
        </w:tc>
        <w:tc>
          <w:tcPr>
            <w:tcW w:w="1056" w:type="dxa"/>
          </w:tcPr>
          <w:p w14:paraId="4B590BB5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062" w:type="dxa"/>
          </w:tcPr>
          <w:p w14:paraId="322302EF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029" w:type="dxa"/>
          </w:tcPr>
          <w:p w14:paraId="04345F0C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513" w:type="dxa"/>
          </w:tcPr>
          <w:p w14:paraId="7179BE89" w14:textId="77777777" w:rsidR="008642DC" w:rsidRDefault="002250FA" w:rsidP="00EE1B06">
            <w:pPr>
              <w:tabs>
                <w:tab w:val="left" w:pos="3000"/>
              </w:tabs>
            </w:pPr>
            <w:r>
              <w:t>8 DIAS</w:t>
            </w:r>
          </w:p>
          <w:p w14:paraId="682F0921" w14:textId="312848B3" w:rsidR="002250FA" w:rsidRDefault="002250FA" w:rsidP="00EE1B06">
            <w:pPr>
              <w:tabs>
                <w:tab w:val="left" w:pos="3000"/>
              </w:tabs>
            </w:pPr>
          </w:p>
        </w:tc>
        <w:tc>
          <w:tcPr>
            <w:tcW w:w="1311" w:type="dxa"/>
          </w:tcPr>
          <w:p w14:paraId="6F7E128C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017" w:type="dxa"/>
          </w:tcPr>
          <w:p w14:paraId="529A83B6" w14:textId="77777777" w:rsidR="008642DC" w:rsidRDefault="008642DC" w:rsidP="00EE1B06">
            <w:pPr>
              <w:tabs>
                <w:tab w:val="left" w:pos="3000"/>
              </w:tabs>
            </w:pPr>
          </w:p>
        </w:tc>
      </w:tr>
      <w:tr w:rsidR="002250FA" w14:paraId="63A1A440" w14:textId="77777777" w:rsidTr="00021D67">
        <w:tc>
          <w:tcPr>
            <w:tcW w:w="1140" w:type="dxa"/>
          </w:tcPr>
          <w:p w14:paraId="15E9D87C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510" w:type="dxa"/>
          </w:tcPr>
          <w:p w14:paraId="4722D713" w14:textId="40FFA90E" w:rsidR="008642DC" w:rsidRDefault="008642DC" w:rsidP="00021D67">
            <w:pPr>
              <w:pStyle w:val="prj1"/>
              <w:rPr>
                <w:color w:val="000000"/>
              </w:rPr>
            </w:pPr>
            <w:r>
              <w:rPr>
                <w:color w:val="000000"/>
              </w:rPr>
              <w:t xml:space="preserve">MANUAL TECNICO </w:t>
            </w:r>
          </w:p>
        </w:tc>
        <w:tc>
          <w:tcPr>
            <w:tcW w:w="1056" w:type="dxa"/>
          </w:tcPr>
          <w:p w14:paraId="1EA1DF6D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062" w:type="dxa"/>
          </w:tcPr>
          <w:p w14:paraId="4305252D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029" w:type="dxa"/>
          </w:tcPr>
          <w:p w14:paraId="376FFB40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513" w:type="dxa"/>
          </w:tcPr>
          <w:p w14:paraId="1E4F7471" w14:textId="77777777" w:rsidR="008642DC" w:rsidRDefault="002250FA" w:rsidP="00EE1B06">
            <w:pPr>
              <w:tabs>
                <w:tab w:val="left" w:pos="3000"/>
              </w:tabs>
            </w:pPr>
            <w:r>
              <w:t>3 DIAS</w:t>
            </w:r>
          </w:p>
          <w:p w14:paraId="5E06A02A" w14:textId="5E5FDA88" w:rsidR="002250FA" w:rsidRDefault="002250FA" w:rsidP="00EE1B06">
            <w:pPr>
              <w:tabs>
                <w:tab w:val="left" w:pos="3000"/>
              </w:tabs>
            </w:pPr>
          </w:p>
        </w:tc>
        <w:tc>
          <w:tcPr>
            <w:tcW w:w="1311" w:type="dxa"/>
          </w:tcPr>
          <w:p w14:paraId="3F3B43E6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017" w:type="dxa"/>
          </w:tcPr>
          <w:p w14:paraId="5FA8A3D2" w14:textId="77777777" w:rsidR="008642DC" w:rsidRDefault="008642DC" w:rsidP="00EE1B06">
            <w:pPr>
              <w:tabs>
                <w:tab w:val="left" w:pos="3000"/>
              </w:tabs>
            </w:pPr>
          </w:p>
        </w:tc>
      </w:tr>
      <w:tr w:rsidR="002250FA" w14:paraId="6F5F73CB" w14:textId="77777777" w:rsidTr="00021D67">
        <w:tc>
          <w:tcPr>
            <w:tcW w:w="1140" w:type="dxa"/>
          </w:tcPr>
          <w:p w14:paraId="45860C43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510" w:type="dxa"/>
          </w:tcPr>
          <w:p w14:paraId="42913E9B" w14:textId="606FBDE1" w:rsidR="008642DC" w:rsidRDefault="008642DC" w:rsidP="00021D67">
            <w:pPr>
              <w:pStyle w:val="prj1"/>
              <w:rPr>
                <w:color w:val="000000"/>
              </w:rPr>
            </w:pPr>
            <w:r>
              <w:rPr>
                <w:color w:val="000000"/>
              </w:rPr>
              <w:t xml:space="preserve">REQUERIMIENTOS </w:t>
            </w:r>
          </w:p>
        </w:tc>
        <w:tc>
          <w:tcPr>
            <w:tcW w:w="1056" w:type="dxa"/>
          </w:tcPr>
          <w:p w14:paraId="591B9919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062" w:type="dxa"/>
          </w:tcPr>
          <w:p w14:paraId="12CD374A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029" w:type="dxa"/>
          </w:tcPr>
          <w:p w14:paraId="65CED83D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513" w:type="dxa"/>
          </w:tcPr>
          <w:p w14:paraId="1D75A16C" w14:textId="77777777" w:rsidR="008642DC" w:rsidRDefault="002250FA" w:rsidP="00EE1B06">
            <w:pPr>
              <w:tabs>
                <w:tab w:val="left" w:pos="3000"/>
              </w:tabs>
            </w:pPr>
            <w:r>
              <w:t>2 DIAS</w:t>
            </w:r>
          </w:p>
          <w:p w14:paraId="4B4A8B81" w14:textId="35912CEF" w:rsidR="002250FA" w:rsidRDefault="002250FA" w:rsidP="00EE1B06">
            <w:pPr>
              <w:tabs>
                <w:tab w:val="left" w:pos="3000"/>
              </w:tabs>
            </w:pPr>
          </w:p>
        </w:tc>
        <w:tc>
          <w:tcPr>
            <w:tcW w:w="1311" w:type="dxa"/>
          </w:tcPr>
          <w:p w14:paraId="05D6AA8F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017" w:type="dxa"/>
          </w:tcPr>
          <w:p w14:paraId="1759E97F" w14:textId="77777777" w:rsidR="008642DC" w:rsidRDefault="008642DC" w:rsidP="00EE1B06">
            <w:pPr>
              <w:tabs>
                <w:tab w:val="left" w:pos="3000"/>
              </w:tabs>
            </w:pPr>
          </w:p>
        </w:tc>
      </w:tr>
      <w:tr w:rsidR="002250FA" w14:paraId="2CADA069" w14:textId="77777777" w:rsidTr="00021D67">
        <w:tc>
          <w:tcPr>
            <w:tcW w:w="1140" w:type="dxa"/>
          </w:tcPr>
          <w:p w14:paraId="45B5EBDE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510" w:type="dxa"/>
          </w:tcPr>
          <w:p w14:paraId="6F2674DE" w14:textId="6E506F73" w:rsidR="008642DC" w:rsidRDefault="008642DC" w:rsidP="00021D67">
            <w:pPr>
              <w:pStyle w:val="prj1"/>
              <w:rPr>
                <w:color w:val="000000"/>
              </w:rPr>
            </w:pPr>
            <w:r>
              <w:rPr>
                <w:color w:val="000000"/>
              </w:rPr>
              <w:t>INSTALACION DE LA APP</w:t>
            </w:r>
          </w:p>
        </w:tc>
        <w:tc>
          <w:tcPr>
            <w:tcW w:w="1056" w:type="dxa"/>
          </w:tcPr>
          <w:p w14:paraId="315E64F5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062" w:type="dxa"/>
          </w:tcPr>
          <w:p w14:paraId="0D53CBAC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029" w:type="dxa"/>
          </w:tcPr>
          <w:p w14:paraId="62B92F98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513" w:type="dxa"/>
          </w:tcPr>
          <w:p w14:paraId="42EE5EBA" w14:textId="1BBC06BD" w:rsidR="008642DC" w:rsidRDefault="002250FA" w:rsidP="00EE1B06">
            <w:pPr>
              <w:tabs>
                <w:tab w:val="left" w:pos="3000"/>
              </w:tabs>
            </w:pPr>
            <w:r>
              <w:t>4DIAS</w:t>
            </w:r>
          </w:p>
          <w:p w14:paraId="7563B734" w14:textId="56D4F601" w:rsidR="002250FA" w:rsidRDefault="002250FA" w:rsidP="00EE1B06">
            <w:pPr>
              <w:tabs>
                <w:tab w:val="left" w:pos="3000"/>
              </w:tabs>
            </w:pPr>
          </w:p>
        </w:tc>
        <w:tc>
          <w:tcPr>
            <w:tcW w:w="1311" w:type="dxa"/>
          </w:tcPr>
          <w:p w14:paraId="0D782FB1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017" w:type="dxa"/>
          </w:tcPr>
          <w:p w14:paraId="56CA5F0F" w14:textId="77777777" w:rsidR="008642DC" w:rsidRDefault="008642DC" w:rsidP="00EE1B06">
            <w:pPr>
              <w:tabs>
                <w:tab w:val="left" w:pos="3000"/>
              </w:tabs>
            </w:pPr>
          </w:p>
        </w:tc>
      </w:tr>
      <w:tr w:rsidR="002250FA" w14:paraId="63F59666" w14:textId="77777777" w:rsidTr="00021D67">
        <w:tc>
          <w:tcPr>
            <w:tcW w:w="1140" w:type="dxa"/>
          </w:tcPr>
          <w:p w14:paraId="397FB293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510" w:type="dxa"/>
          </w:tcPr>
          <w:p w14:paraId="72F295F4" w14:textId="69C934DC" w:rsidR="008642DC" w:rsidRDefault="008642DC" w:rsidP="00021D67">
            <w:pPr>
              <w:pStyle w:val="prj1"/>
              <w:rPr>
                <w:color w:val="000000"/>
              </w:rPr>
            </w:pPr>
            <w:r>
              <w:rPr>
                <w:color w:val="000000"/>
              </w:rPr>
              <w:t>USO DE LA APP</w:t>
            </w:r>
          </w:p>
        </w:tc>
        <w:tc>
          <w:tcPr>
            <w:tcW w:w="1056" w:type="dxa"/>
          </w:tcPr>
          <w:p w14:paraId="5F6FA8B3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062" w:type="dxa"/>
          </w:tcPr>
          <w:p w14:paraId="59A7CCFE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029" w:type="dxa"/>
          </w:tcPr>
          <w:p w14:paraId="157010AE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513" w:type="dxa"/>
          </w:tcPr>
          <w:p w14:paraId="39400617" w14:textId="77777777" w:rsidR="008642DC" w:rsidRDefault="002250FA" w:rsidP="00EE1B06">
            <w:pPr>
              <w:tabs>
                <w:tab w:val="left" w:pos="3000"/>
              </w:tabs>
            </w:pPr>
            <w:r>
              <w:t>5DIAS</w:t>
            </w:r>
          </w:p>
          <w:p w14:paraId="073CA5FA" w14:textId="411AB935" w:rsidR="002250FA" w:rsidRDefault="002250FA" w:rsidP="00EE1B06">
            <w:pPr>
              <w:tabs>
                <w:tab w:val="left" w:pos="3000"/>
              </w:tabs>
            </w:pPr>
          </w:p>
        </w:tc>
        <w:tc>
          <w:tcPr>
            <w:tcW w:w="1311" w:type="dxa"/>
          </w:tcPr>
          <w:p w14:paraId="3CB8153A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017" w:type="dxa"/>
          </w:tcPr>
          <w:p w14:paraId="7D132EC1" w14:textId="77777777" w:rsidR="008642DC" w:rsidRDefault="008642DC" w:rsidP="00EE1B06">
            <w:pPr>
              <w:tabs>
                <w:tab w:val="left" w:pos="3000"/>
              </w:tabs>
            </w:pPr>
          </w:p>
        </w:tc>
      </w:tr>
      <w:tr w:rsidR="002250FA" w14:paraId="6BD483AD" w14:textId="77777777" w:rsidTr="00021D67">
        <w:tc>
          <w:tcPr>
            <w:tcW w:w="1140" w:type="dxa"/>
          </w:tcPr>
          <w:p w14:paraId="6BDBE9D9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510" w:type="dxa"/>
          </w:tcPr>
          <w:p w14:paraId="6EA7126E" w14:textId="3E2468D0" w:rsidR="008642DC" w:rsidRDefault="008642DC" w:rsidP="00021D67">
            <w:pPr>
              <w:pStyle w:val="prj1"/>
              <w:rPr>
                <w:color w:val="000000"/>
              </w:rPr>
            </w:pPr>
            <w:r>
              <w:rPr>
                <w:color w:val="000000"/>
              </w:rPr>
              <w:t xml:space="preserve">MATERIALES DE PROGRAMAS DE CAPACITACION </w:t>
            </w:r>
          </w:p>
        </w:tc>
        <w:tc>
          <w:tcPr>
            <w:tcW w:w="1056" w:type="dxa"/>
          </w:tcPr>
          <w:p w14:paraId="1A7AF5AF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062" w:type="dxa"/>
          </w:tcPr>
          <w:p w14:paraId="7A2FE774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029" w:type="dxa"/>
          </w:tcPr>
          <w:p w14:paraId="1ACF45C7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513" w:type="dxa"/>
          </w:tcPr>
          <w:p w14:paraId="594BB720" w14:textId="77777777" w:rsidR="008642DC" w:rsidRDefault="002250FA" w:rsidP="00EE1B06">
            <w:pPr>
              <w:tabs>
                <w:tab w:val="left" w:pos="3000"/>
              </w:tabs>
            </w:pPr>
            <w:r>
              <w:t>3 DIAS</w:t>
            </w:r>
          </w:p>
          <w:p w14:paraId="1CB4A7DB" w14:textId="252360F7" w:rsidR="002250FA" w:rsidRDefault="002250FA" w:rsidP="00EE1B06">
            <w:pPr>
              <w:tabs>
                <w:tab w:val="left" w:pos="3000"/>
              </w:tabs>
            </w:pPr>
          </w:p>
        </w:tc>
        <w:tc>
          <w:tcPr>
            <w:tcW w:w="1311" w:type="dxa"/>
          </w:tcPr>
          <w:p w14:paraId="599837C0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017" w:type="dxa"/>
          </w:tcPr>
          <w:p w14:paraId="3F9FAD9F" w14:textId="77777777" w:rsidR="008642DC" w:rsidRDefault="008642DC" w:rsidP="00EE1B06">
            <w:pPr>
              <w:tabs>
                <w:tab w:val="left" w:pos="3000"/>
              </w:tabs>
            </w:pPr>
          </w:p>
        </w:tc>
      </w:tr>
      <w:tr w:rsidR="002250FA" w14:paraId="3F08AE9F" w14:textId="77777777" w:rsidTr="00021D67">
        <w:tc>
          <w:tcPr>
            <w:tcW w:w="1140" w:type="dxa"/>
          </w:tcPr>
          <w:p w14:paraId="53F8309F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510" w:type="dxa"/>
          </w:tcPr>
          <w:p w14:paraId="736E1BF3" w14:textId="7F1588F1" w:rsidR="008642DC" w:rsidRDefault="008642DC" w:rsidP="00021D67">
            <w:pPr>
              <w:pStyle w:val="prj1"/>
              <w:rPr>
                <w:color w:val="000000"/>
              </w:rPr>
            </w:pPr>
            <w:r>
              <w:rPr>
                <w:color w:val="000000"/>
              </w:rPr>
              <w:t xml:space="preserve">FASE 1: PROCESO FINALIZADO </w:t>
            </w:r>
          </w:p>
        </w:tc>
        <w:tc>
          <w:tcPr>
            <w:tcW w:w="1056" w:type="dxa"/>
          </w:tcPr>
          <w:p w14:paraId="62333176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062" w:type="dxa"/>
          </w:tcPr>
          <w:p w14:paraId="60FD6331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029" w:type="dxa"/>
          </w:tcPr>
          <w:p w14:paraId="73D33B25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513" w:type="dxa"/>
          </w:tcPr>
          <w:p w14:paraId="0062B100" w14:textId="77777777" w:rsidR="008642DC" w:rsidRDefault="002250FA" w:rsidP="00EE1B06">
            <w:pPr>
              <w:tabs>
                <w:tab w:val="left" w:pos="3000"/>
              </w:tabs>
            </w:pPr>
            <w:r>
              <w:t>4DIAS</w:t>
            </w:r>
          </w:p>
          <w:p w14:paraId="0990ED4F" w14:textId="6A209E38" w:rsidR="002250FA" w:rsidRDefault="002250FA" w:rsidP="00EE1B06">
            <w:pPr>
              <w:tabs>
                <w:tab w:val="left" w:pos="3000"/>
              </w:tabs>
            </w:pPr>
          </w:p>
        </w:tc>
        <w:tc>
          <w:tcPr>
            <w:tcW w:w="1311" w:type="dxa"/>
          </w:tcPr>
          <w:p w14:paraId="17ECB4B6" w14:textId="77777777" w:rsidR="008642DC" w:rsidRDefault="008642DC" w:rsidP="00EE1B06">
            <w:pPr>
              <w:tabs>
                <w:tab w:val="left" w:pos="3000"/>
              </w:tabs>
            </w:pPr>
          </w:p>
        </w:tc>
        <w:tc>
          <w:tcPr>
            <w:tcW w:w="1017" w:type="dxa"/>
          </w:tcPr>
          <w:p w14:paraId="6EDD68C1" w14:textId="77777777" w:rsidR="008642DC" w:rsidRDefault="008642DC" w:rsidP="00EE1B06">
            <w:pPr>
              <w:tabs>
                <w:tab w:val="left" w:pos="3000"/>
              </w:tabs>
            </w:pPr>
          </w:p>
        </w:tc>
      </w:tr>
    </w:tbl>
    <w:p w14:paraId="714E3AD1" w14:textId="5970FCE0" w:rsidR="00021D67" w:rsidRDefault="00021D67" w:rsidP="00EE1B06">
      <w:pPr>
        <w:tabs>
          <w:tab w:val="left" w:pos="3000"/>
        </w:tabs>
      </w:pPr>
    </w:p>
    <w:p w14:paraId="5EA1FB42" w14:textId="23FABF61" w:rsidR="007741B1" w:rsidRDefault="007741B1" w:rsidP="00EE1B06">
      <w:pPr>
        <w:tabs>
          <w:tab w:val="left" w:pos="3000"/>
        </w:tabs>
      </w:pPr>
      <w:r>
        <w:t>FASE 2: DISEÑO</w:t>
      </w:r>
    </w:p>
    <w:p w14:paraId="7F8C89F9" w14:textId="583819D2" w:rsidR="007741B1" w:rsidRDefault="007741B1" w:rsidP="00EE1B06">
      <w:pPr>
        <w:tabs>
          <w:tab w:val="left" w:pos="3000"/>
        </w:tabs>
      </w:pPr>
      <w:r>
        <w:t xml:space="preserve">FASE 3: CONSTRUCCION </w:t>
      </w:r>
    </w:p>
    <w:p w14:paraId="7B436686" w14:textId="656828A8" w:rsidR="007741B1" w:rsidRDefault="007741B1" w:rsidP="00EE1B06">
      <w:pPr>
        <w:tabs>
          <w:tab w:val="left" w:pos="3000"/>
        </w:tabs>
      </w:pPr>
      <w:r>
        <w:t xml:space="preserve">FASE 4: PRUEBA E INTEGRACION </w:t>
      </w:r>
    </w:p>
    <w:p w14:paraId="67ECAFFD" w14:textId="77777777" w:rsidR="007741B1" w:rsidRDefault="007741B1" w:rsidP="00EE1B06">
      <w:pPr>
        <w:tabs>
          <w:tab w:val="left" w:pos="3000"/>
        </w:tabs>
      </w:pPr>
      <w:bookmarkStart w:id="0" w:name="_GoBack"/>
      <w:bookmarkEnd w:id="0"/>
    </w:p>
    <w:sectPr w:rsidR="007741B1">
      <w:footerReference w:type="default" r:id="rId28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38594" w14:textId="77777777" w:rsidR="00504B5E" w:rsidRDefault="00504B5E">
      <w:pPr>
        <w:spacing w:after="0" w:line="240" w:lineRule="auto"/>
      </w:pPr>
      <w:r>
        <w:separator/>
      </w:r>
    </w:p>
  </w:endnote>
  <w:endnote w:type="continuationSeparator" w:id="0">
    <w:p w14:paraId="19180A3F" w14:textId="77777777" w:rsidR="00504B5E" w:rsidRDefault="00504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ADF7F" w14:textId="77777777" w:rsidR="001069F9" w:rsidRDefault="00C37065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0E224F">
      <w:rPr>
        <w:noProof/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C2EF6" w14:textId="77777777" w:rsidR="00504B5E" w:rsidRDefault="00504B5E">
      <w:pPr>
        <w:spacing w:after="0" w:line="240" w:lineRule="auto"/>
      </w:pPr>
      <w:r>
        <w:separator/>
      </w:r>
    </w:p>
  </w:footnote>
  <w:footnote w:type="continuationSeparator" w:id="0">
    <w:p w14:paraId="5B6B1A93" w14:textId="77777777" w:rsidR="00504B5E" w:rsidRDefault="00504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EE"/>
    <w:rsid w:val="00002FA6"/>
    <w:rsid w:val="0001728D"/>
    <w:rsid w:val="00020F13"/>
    <w:rsid w:val="00021624"/>
    <w:rsid w:val="00021D67"/>
    <w:rsid w:val="000264C1"/>
    <w:rsid w:val="00032192"/>
    <w:rsid w:val="000A7476"/>
    <w:rsid w:val="000E224F"/>
    <w:rsid w:val="001069F9"/>
    <w:rsid w:val="00155D90"/>
    <w:rsid w:val="001669DB"/>
    <w:rsid w:val="00175E5C"/>
    <w:rsid w:val="001927BF"/>
    <w:rsid w:val="001B33EE"/>
    <w:rsid w:val="001C029E"/>
    <w:rsid w:val="001C731B"/>
    <w:rsid w:val="002250FA"/>
    <w:rsid w:val="0026685D"/>
    <w:rsid w:val="002A05B3"/>
    <w:rsid w:val="002B2DE4"/>
    <w:rsid w:val="002C5956"/>
    <w:rsid w:val="002F705A"/>
    <w:rsid w:val="00367F37"/>
    <w:rsid w:val="00374ACF"/>
    <w:rsid w:val="004014CD"/>
    <w:rsid w:val="00432943"/>
    <w:rsid w:val="004C510B"/>
    <w:rsid w:val="004E0829"/>
    <w:rsid w:val="004F7F69"/>
    <w:rsid w:val="00504B5E"/>
    <w:rsid w:val="0053543C"/>
    <w:rsid w:val="00546976"/>
    <w:rsid w:val="00582082"/>
    <w:rsid w:val="00586D9F"/>
    <w:rsid w:val="005D4D6D"/>
    <w:rsid w:val="005E35EF"/>
    <w:rsid w:val="00654C64"/>
    <w:rsid w:val="006C21CB"/>
    <w:rsid w:val="00707560"/>
    <w:rsid w:val="0071668B"/>
    <w:rsid w:val="00753605"/>
    <w:rsid w:val="007741B1"/>
    <w:rsid w:val="007D4757"/>
    <w:rsid w:val="007D60F7"/>
    <w:rsid w:val="007F62F4"/>
    <w:rsid w:val="00834BDA"/>
    <w:rsid w:val="00835E2D"/>
    <w:rsid w:val="008449B0"/>
    <w:rsid w:val="00854742"/>
    <w:rsid w:val="00855649"/>
    <w:rsid w:val="008642DC"/>
    <w:rsid w:val="00961725"/>
    <w:rsid w:val="00983CCC"/>
    <w:rsid w:val="00996898"/>
    <w:rsid w:val="009B7D25"/>
    <w:rsid w:val="00A074DA"/>
    <w:rsid w:val="00A124EC"/>
    <w:rsid w:val="00A33C01"/>
    <w:rsid w:val="00A94305"/>
    <w:rsid w:val="00A975F3"/>
    <w:rsid w:val="00AA1EF4"/>
    <w:rsid w:val="00AD1206"/>
    <w:rsid w:val="00AE3458"/>
    <w:rsid w:val="00B03E24"/>
    <w:rsid w:val="00B23B2D"/>
    <w:rsid w:val="00B512B7"/>
    <w:rsid w:val="00B834AE"/>
    <w:rsid w:val="00B83842"/>
    <w:rsid w:val="00B847F3"/>
    <w:rsid w:val="00B91BF1"/>
    <w:rsid w:val="00BE4202"/>
    <w:rsid w:val="00C137B7"/>
    <w:rsid w:val="00C17D73"/>
    <w:rsid w:val="00C37065"/>
    <w:rsid w:val="00C65206"/>
    <w:rsid w:val="00C976B1"/>
    <w:rsid w:val="00CC7BEB"/>
    <w:rsid w:val="00CE3BE0"/>
    <w:rsid w:val="00CE66BC"/>
    <w:rsid w:val="00CF0769"/>
    <w:rsid w:val="00D139FC"/>
    <w:rsid w:val="00D41BC0"/>
    <w:rsid w:val="00D51107"/>
    <w:rsid w:val="00D560C3"/>
    <w:rsid w:val="00D60C51"/>
    <w:rsid w:val="00D75AF2"/>
    <w:rsid w:val="00DA1065"/>
    <w:rsid w:val="00DB06A5"/>
    <w:rsid w:val="00DB1D5C"/>
    <w:rsid w:val="00DC2930"/>
    <w:rsid w:val="00E04308"/>
    <w:rsid w:val="00E229D8"/>
    <w:rsid w:val="00EB68DC"/>
    <w:rsid w:val="00ED390D"/>
    <w:rsid w:val="00EE1B06"/>
    <w:rsid w:val="00EE7315"/>
    <w:rsid w:val="00F24CD4"/>
    <w:rsid w:val="00F46F61"/>
    <w:rsid w:val="00F72E69"/>
    <w:rsid w:val="00FC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7A7EA4"/>
  <w15:chartTrackingRefBased/>
  <w15:docId w15:val="{6B3B321F-E60E-4F18-8891-9F540058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s-E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24EC"/>
  </w:style>
  <w:style w:type="paragraph" w:styleId="Ttulo1">
    <w:name w:val="heading 1"/>
    <w:basedOn w:val="Normal"/>
    <w:next w:val="Normal"/>
    <w:link w:val="Ttulo1C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Fecha">
    <w:name w:val="Date"/>
    <w:basedOn w:val="Normal"/>
    <w:next w:val="Normal"/>
    <w:link w:val="FechaC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FechaCar">
    <w:name w:val="Fecha Car"/>
    <w:basedOn w:val="Fuentedeprrafopredeter"/>
    <w:link w:val="Fecha"/>
    <w:uiPriority w:val="1"/>
    <w:rsid w:val="009B7D25"/>
    <w:rPr>
      <w:caps/>
      <w:color w:val="000000" w:themeColor="text1"/>
      <w:sz w:val="24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9B7D25"/>
    <w:rPr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tuloCar">
    <w:name w:val="Título Car"/>
    <w:basedOn w:val="Fuentedeprrafopredeter"/>
    <w:link w:val="Ttulo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tulo">
    <w:name w:val="Subtitle"/>
    <w:basedOn w:val="Normal"/>
    <w:next w:val="Normal"/>
    <w:link w:val="SubttuloC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tuloCar">
    <w:name w:val="Subtítulo Car"/>
    <w:basedOn w:val="Fuentedeprrafopredeter"/>
    <w:link w:val="Subttulo"/>
    <w:uiPriority w:val="2"/>
    <w:rsid w:val="009B7D25"/>
    <w:rPr>
      <w:caps/>
      <w:color w:val="000000" w:themeColor="text1"/>
      <w:sz w:val="24"/>
      <w:szCs w:val="20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detareas">
    <w:name w:val="Tabla de lista de tareas"/>
    <w:basedOn w:val="Tabla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124EC"/>
    <w:rPr>
      <w:color w:val="404040" w:themeColor="text1" w:themeTint="BF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124EC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4EC"/>
  </w:style>
  <w:style w:type="character" w:customStyle="1" w:styleId="Ttulo3Car">
    <w:name w:val="Título 3 Car"/>
    <w:basedOn w:val="Fuentedeprrafopredeter"/>
    <w:link w:val="Ttulo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extodebloque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ipervnculo">
    <w:name w:val="Hyperlink"/>
    <w:basedOn w:val="Fuentedeprrafopredeter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9B7D25"/>
    <w:rPr>
      <w:i/>
      <w:iCs/>
      <w:color w:val="0D5975" w:themeColor="accent1" w:themeShade="8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B7D25"/>
    <w:pPr>
      <w:outlineLvl w:val="9"/>
    </w:p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Descripcin">
    <w:name w:val="caption"/>
    <w:basedOn w:val="Normal"/>
    <w:next w:val="Normal"/>
    <w:uiPriority w:val="35"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ACF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74ACF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374ACF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74ACF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4AC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4AC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4ACF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74ACF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74AC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74AC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4AC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374AC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374ACF"/>
    <w:rPr>
      <w:rFonts w:ascii="Consolas" w:hAnsi="Consolas"/>
      <w:szCs w:val="21"/>
    </w:rPr>
  </w:style>
  <w:style w:type="paragraph" w:customStyle="1" w:styleId="prj1">
    <w:name w:val="prj1"/>
    <w:basedOn w:val="Normal"/>
    <w:rsid w:val="00021D67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Calibri" w:eastAsia="Times New Roman" w:hAnsi="Calibri" w:cs="Calibri"/>
      <w:color w:val="auto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Y\Downloads\tf16392875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tf16392875</Template>
  <TotalTime>352</TotalTime>
  <Pages>10</Pages>
  <Words>617</Words>
  <Characters>3396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lety torres</cp:lastModifiedBy>
  <cp:revision>24</cp:revision>
  <cp:lastPrinted>2020-01-14T00:16:00Z</cp:lastPrinted>
  <dcterms:created xsi:type="dcterms:W3CDTF">2020-01-17T16:32:00Z</dcterms:created>
  <dcterms:modified xsi:type="dcterms:W3CDTF">2020-01-20T06:44:00Z</dcterms:modified>
  <cp:version/>
</cp:coreProperties>
</file>